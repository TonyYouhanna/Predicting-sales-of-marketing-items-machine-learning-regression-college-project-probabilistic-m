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12256" w:type="dxa"/>
        <w:jc w:val="center"/>
        <w:tblLook w:val="04A0" w:firstRow="1" w:lastRow="0" w:firstColumn="1" w:lastColumn="0" w:noHBand="0" w:noVBand="1"/>
        <w:tblDescription w:val="Layout table"/>
      </w:tblPr>
      <w:tblGrid>
        <w:gridCol w:w="12256"/>
      </w:tblGrid>
      <w:tr w:rsidR="00814823" w14:paraId="77050DC3"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1C40A4F5" w14:textId="77777777" w:rsidR="00814823" w:rsidRPr="008F5585" w:rsidRDefault="00814823" w:rsidP="008F5585">
            <w:pPr>
              <w:pStyle w:val="ReportTitle"/>
            </w:pPr>
          </w:p>
        </w:tc>
      </w:tr>
      <w:tr w:rsidR="00814823" w14:paraId="1D828C4C"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7EDEBFA"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814823" w14:paraId="0764012D"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344CF51C"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p>
        </w:tc>
      </w:tr>
      <w:tr w:rsidR="00814823" w14:paraId="6C42DBB1"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28DD233" w14:textId="77777777" w:rsidR="007565D1" w:rsidRDefault="007565D1" w:rsidP="006045D9">
            <w:pPr>
              <w:rPr>
                <w:b w:val="0"/>
                <w:bCs w:val="0"/>
              </w:rPr>
            </w:pPr>
          </w:p>
          <w:p w14:paraId="35C5A081" w14:textId="77777777" w:rsidR="007565D1" w:rsidRPr="007565D1" w:rsidRDefault="007565D1" w:rsidP="007565D1"/>
          <w:p w14:paraId="79AB549E" w14:textId="77777777" w:rsidR="007565D1" w:rsidRPr="007565D1" w:rsidRDefault="007565D1" w:rsidP="007565D1"/>
          <w:p w14:paraId="3CDA36D9" w14:textId="77777777" w:rsidR="007565D1" w:rsidRPr="007565D1" w:rsidRDefault="007565D1" w:rsidP="007565D1"/>
          <w:p w14:paraId="1A76E9A4" w14:textId="77777777" w:rsidR="007565D1" w:rsidRDefault="007565D1" w:rsidP="007565D1">
            <w:pPr>
              <w:rPr>
                <w:b w:val="0"/>
                <w:bCs w:val="0"/>
              </w:rPr>
            </w:pPr>
          </w:p>
          <w:p w14:paraId="5EEE0501" w14:textId="77777777" w:rsidR="00814823" w:rsidRPr="007565D1" w:rsidRDefault="00814823" w:rsidP="007565D1"/>
        </w:tc>
      </w:tr>
    </w:tbl>
    <w:p w14:paraId="5BF2F775" w14:textId="77777777" w:rsidR="009C4779" w:rsidRDefault="009C4779" w:rsidP="009C4779"/>
    <w:p w14:paraId="130C1B8C" w14:textId="77777777" w:rsidR="00D51C01" w:rsidRDefault="00D51C01" w:rsidP="009C4779"/>
    <w:tbl>
      <w:tblPr>
        <w:tblStyle w:val="PlainTable4"/>
        <w:tblW w:w="12256" w:type="dxa"/>
        <w:jc w:val="center"/>
        <w:tblLook w:val="04A0" w:firstRow="1" w:lastRow="0" w:firstColumn="1" w:lastColumn="0" w:noHBand="0" w:noVBand="1"/>
      </w:tblPr>
      <w:tblGrid>
        <w:gridCol w:w="12256"/>
      </w:tblGrid>
      <w:tr w:rsidR="00D51C01" w:rsidRPr="008F5585" w14:paraId="04F27AB1" w14:textId="77777777" w:rsidTr="005847F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2898DBE" w14:textId="77777777" w:rsidR="00D51C01" w:rsidRDefault="00D51C01" w:rsidP="005847FF">
            <w:pPr>
              <w:pStyle w:val="ReportTitle"/>
            </w:pPr>
            <w:r>
              <w:rPr>
                <w:noProof/>
              </w:rPr>
              <w:lastRenderedPageBreak/>
              <mc:AlternateContent>
                <mc:Choice Requires="wps">
                  <w:drawing>
                    <wp:anchor distT="0" distB="0" distL="114300" distR="114300" simplePos="0" relativeHeight="251709440" behindDoc="1" locked="0" layoutInCell="1" allowOverlap="1" wp14:anchorId="67D5D070" wp14:editId="10AA58E5">
                      <wp:simplePos x="0" y="0"/>
                      <wp:positionH relativeFrom="column">
                        <wp:posOffset>473075</wp:posOffset>
                      </wp:positionH>
                      <wp:positionV relativeFrom="paragraph">
                        <wp:posOffset>0</wp:posOffset>
                      </wp:positionV>
                      <wp:extent cx="7086600" cy="1043940"/>
                      <wp:effectExtent l="0" t="0" r="0" b="3810"/>
                      <wp:wrapSquare wrapText="bothSides"/>
                      <wp:docPr id="64" name="Text Box 64" descr="Text box to enter title"/>
                      <wp:cNvGraphicFramePr/>
                      <a:graphic xmlns:a="http://schemas.openxmlformats.org/drawingml/2006/main">
                        <a:graphicData uri="http://schemas.microsoft.com/office/word/2010/wordprocessingShape">
                          <wps:wsp>
                            <wps:cNvSpPr txBox="1"/>
                            <wps:spPr>
                              <a:xfrm>
                                <a:off x="0" y="0"/>
                                <a:ext cx="7086600" cy="1043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60C805" w14:textId="77777777" w:rsidR="00D51C01" w:rsidRPr="008A25CD" w:rsidRDefault="0060314B" w:rsidP="0060314B">
                                  <w:pPr>
                                    <w:pStyle w:val="ReportTitle"/>
                                    <w:rPr>
                                      <w:b/>
                                      <w:sz w:val="60"/>
                                      <w:szCs w:val="60"/>
                                    </w:rPr>
                                  </w:pPr>
                                  <w:r w:rsidRPr="0060314B">
                                    <w:rPr>
                                      <w:b/>
                                      <w:sz w:val="60"/>
                                      <w:szCs w:val="60"/>
                                    </w:rPr>
                                    <w:t xml:space="preserve">Probabilistic Modeling </w:t>
                                  </w:r>
                                  <w:r w:rsidR="0061061D">
                                    <w:rPr>
                                      <w:b/>
                                      <w:sz w:val="60"/>
                                      <w:szCs w:val="60"/>
                                    </w:rPr>
                                    <w:t xml:space="preserve">project </w:t>
                                  </w:r>
                                  <w:r>
                                    <w:rPr>
                                      <w:b/>
                                      <w:sz w:val="60"/>
                                      <w:szCs w:val="60"/>
                                    </w:rPr>
                                    <w:t xml:space="preserve">             </w:t>
                                  </w:r>
                                  <w:r w:rsidR="0061061D">
                                    <w:rPr>
                                      <w:b/>
                                      <w:sz w:val="60"/>
                                      <w:szCs w:val="60"/>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E6E64" id="_x0000_t202" coordsize="21600,21600" o:spt="202" path="m,l,21600r21600,l21600,xe">
                      <v:stroke joinstyle="miter"/>
                      <v:path gradientshapeok="t" o:connecttype="rect"/>
                    </v:shapetype>
                    <v:shape id="Text Box 64" o:spid="_x0000_s1026" type="#_x0000_t202" alt="Text box to enter title" style="position:absolute;left:0;text-align:left;margin-left:37.25pt;margin-top:0;width:558pt;height:82.2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" filled="f" stroked="f">
                      <v:textbox>
                        <w:txbxContent>
                          <w:p w:rsidR="00D51C01" w:rsidRPr="008A25CD" w:rsidRDefault="0060314B" w:rsidP="0060314B">
                            <w:pPr>
                              <w:pStyle w:val="ReportTitle"/>
                              <w:rPr>
                                <w:b/>
                                <w:sz w:val="60"/>
                                <w:szCs w:val="60"/>
                              </w:rPr>
                            </w:pPr>
                            <w:r w:rsidRPr="0060314B">
                              <w:rPr>
                                <w:b/>
                                <w:sz w:val="60"/>
                                <w:szCs w:val="60"/>
                              </w:rPr>
                              <w:t xml:space="preserve">Probabilistic Modeling </w:t>
                            </w:r>
                            <w:r w:rsidR="0061061D">
                              <w:rPr>
                                <w:b/>
                                <w:sz w:val="60"/>
                                <w:szCs w:val="60"/>
                              </w:rPr>
                              <w:t xml:space="preserve">project </w:t>
                            </w:r>
                            <w:r>
                              <w:rPr>
                                <w:b/>
                                <w:sz w:val="60"/>
                                <w:szCs w:val="60"/>
                              </w:rPr>
                              <w:t xml:space="preserve">             </w:t>
                            </w:r>
                            <w:r w:rsidR="0061061D">
                              <w:rPr>
                                <w:b/>
                                <w:sz w:val="60"/>
                                <w:szCs w:val="60"/>
                              </w:rPr>
                              <w:t>Documentation</w:t>
                            </w:r>
                          </w:p>
                        </w:txbxContent>
                      </v:textbox>
                      <w10:wrap type="square"/>
                    </v:shape>
                  </w:pict>
                </mc:Fallback>
              </mc:AlternateContent>
            </w:r>
            <w:r>
              <w:rPr>
                <w:noProof/>
              </w:rPr>
              <mc:AlternateContent>
                <mc:Choice Requires="wps">
                  <w:drawing>
                    <wp:inline distT="0" distB="0" distL="0" distR="0" wp14:anchorId="7220F47F" wp14:editId="7550ABE3">
                      <wp:extent cx="3202305" cy="95250"/>
                      <wp:effectExtent l="0" t="0" r="0" b="0"/>
                      <wp:docPr id="65" name="Rectangle 65"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CB583" w14:textId="77777777" w:rsidR="00D51C01" w:rsidRDefault="00D51C01" w:rsidP="00D51C01">
                                  <w:pPr>
                                    <w:jc w:val="center"/>
                                  </w:pPr>
                                </w:p>
                                <w:p w14:paraId="617C3CA7" w14:textId="77777777" w:rsidR="00D51C01" w:rsidRDefault="00D51C01" w:rsidP="00D51C01">
                                  <w:pPr>
                                    <w:jc w:val="center"/>
                                  </w:pPr>
                                </w:p>
                                <w:p w14:paraId="762FB93E" w14:textId="77777777" w:rsidR="00D51C01" w:rsidRDefault="00D51C01" w:rsidP="00D51C01">
                                  <w:pPr>
                                    <w:jc w:val="center"/>
                                  </w:pPr>
                                </w:p>
                                <w:p w14:paraId="1FE272EA" w14:textId="77777777" w:rsidR="00D51C01" w:rsidRDefault="00D51C01" w:rsidP="00D51C01">
                                  <w:pPr>
                                    <w:jc w:val="center"/>
                                  </w:pPr>
                                </w:p>
                                <w:p w14:paraId="4D5F4A5B" w14:textId="77777777" w:rsidR="00D51C01" w:rsidRDefault="00D51C01" w:rsidP="00D51C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D837FB" id="Rectangle 65" o:spid="_x0000_s1027"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" fillcolor="#cb400b [2415]" stroked="f" strokeweight="2.25pt">
                      <v:textbox>
                        <w:txbxContent>
                          <w:p w:rsidR="00D51C01" w:rsidRDefault="00D51C01" w:rsidP="00D51C01">
                            <w:pPr>
                              <w:jc w:val="center"/>
                            </w:pPr>
                          </w:p>
                          <w:p w:rsidR="00D51C01" w:rsidRDefault="00D51C01" w:rsidP="00D51C01">
                            <w:pPr>
                              <w:jc w:val="center"/>
                            </w:pPr>
                          </w:p>
                          <w:p w:rsidR="00D51C01" w:rsidRDefault="00D51C01" w:rsidP="00D51C01">
                            <w:pPr>
                              <w:jc w:val="center"/>
                            </w:pPr>
                          </w:p>
                          <w:p w:rsidR="00D51C01" w:rsidRDefault="00D51C01" w:rsidP="00D51C01">
                            <w:pPr>
                              <w:jc w:val="center"/>
                            </w:pPr>
                          </w:p>
                          <w:p w:rsidR="00D51C01" w:rsidRDefault="00D51C01" w:rsidP="00D51C01">
                            <w:pPr>
                              <w:jc w:val="center"/>
                            </w:pPr>
                          </w:p>
                        </w:txbxContent>
                      </v:textbox>
                      <w10:anchorlock/>
                    </v:rect>
                  </w:pict>
                </mc:Fallback>
              </mc:AlternateContent>
            </w:r>
          </w:p>
          <w:p w14:paraId="020FA199" w14:textId="77777777" w:rsidR="005F35E9" w:rsidRDefault="005F35E9" w:rsidP="005847FF">
            <w:pPr>
              <w:pStyle w:val="ReportTitle"/>
            </w:pPr>
          </w:p>
          <w:p w14:paraId="2CB70974" w14:textId="77777777" w:rsidR="005F35E9" w:rsidRPr="008F5585" w:rsidRDefault="005F35E9" w:rsidP="005847FF">
            <w:pPr>
              <w:pStyle w:val="ReportTitle"/>
            </w:pPr>
          </w:p>
        </w:tc>
      </w:tr>
      <w:tr w:rsidR="00D51C01" w:rsidRPr="005D120C" w14:paraId="3811DA6E" w14:textId="77777777" w:rsidTr="005F35E9">
        <w:trPr>
          <w:cnfStyle w:val="000000100000" w:firstRow="0" w:lastRow="0" w:firstColumn="0" w:lastColumn="0" w:oddVBand="0" w:evenVBand="0" w:oddHBand="1" w:evenHBand="0" w:firstRowFirstColumn="0" w:firstRowLastColumn="0" w:lastRowFirstColumn="0" w:lastRowLastColumn="0"/>
          <w:trHeight w:val="354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655990B8" w14:textId="77777777" w:rsidR="00D51C01" w:rsidRPr="005D120C" w:rsidRDefault="00D51C01" w:rsidP="005847FF">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32DF1821" wp14:editId="33AD7CC9">
                      <wp:extent cx="4154805" cy="1192306"/>
                      <wp:effectExtent l="0" t="0" r="0" b="8255"/>
                      <wp:docPr id="66" name="Text Box 66" descr="Text box to enter subtitle"/>
                      <wp:cNvGraphicFramePr/>
                      <a:graphic xmlns:a="http://schemas.openxmlformats.org/drawingml/2006/main">
                        <a:graphicData uri="http://schemas.microsoft.com/office/word/2010/wordprocessingShape">
                          <wps:wsp>
                            <wps:cNvSpPr txBox="1"/>
                            <wps:spPr>
                              <a:xfrm>
                                <a:off x="0" y="0"/>
                                <a:ext cx="4154805" cy="119230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205853380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14:paraId="33B77790" w14:textId="77777777" w:rsidR="00D51C01" w:rsidRDefault="0060314B" w:rsidP="0060314B">
                                      <w:pPr>
                                        <w:pStyle w:val="Subtitle"/>
                                        <w:jc w:val="center"/>
                                      </w:pPr>
                                      <w:r>
                                        <w:t>Alzahraa Mofed Mohamed 20191703001</w:t>
                                      </w:r>
                                      <w:r>
                                        <w:br/>
                                        <w:t>Amira Barakat Ali 20191703002</w:t>
                                      </w:r>
                                      <w:r>
                                        <w:br/>
                                        <w:t>Antony Nabil Naguib 20191703004</w:t>
                                      </w:r>
                                      <w:r>
                                        <w:br/>
                                        <w:t>Aya Khaled Mohamed 20191703005</w:t>
                                      </w:r>
                                      <w:r>
                                        <w:br/>
                                        <w:t>Nagwa Mohamed Anwar 20191703037</w:t>
                                      </w:r>
                                      <w:r>
                                        <w:br/>
                                      </w:r>
                                      <w:r>
                                        <w:br/>
                                      </w:r>
                                      <w:r>
                                        <w:br/>
                                        <w:t>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062686" id="Text Box 66" o:spid="_x0000_s1028" type="#_x0000_t202" alt="Text box to enter subtitle" style="width:327.15pt;height:9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" filled="f" stroked="f">
                      <v:textbox>
                        <w:txbxContent>
                          <w:sdt>
                            <w:sdtPr>
                              <w:alias w:val="Enter document subtitle:"/>
                              <w:tag w:val="Enter document subtitle:"/>
                              <w:id w:val="-2058533809"/>
                              <w:dataBinding w:prefixMappings="xmlns:ns0='http://purl.org/dc/elements/1.1/' xmlns:ns1='http://schemas.openxmlformats.org/package/2006/metadata/core-properties' " w:xpath="/ns1:coreProperties[1]/ns0:subject[1]" w:storeItemID="{6C3C8BC8-F283-45AE-878A-BAB7291924A1}"/>
                              <w15:appearance w15:val="hidden"/>
                              <w:text w:multiLine="1"/>
                            </w:sdtPr>
                            <w:sdtContent>
                              <w:p w:rsidR="00D51C01" w:rsidRDefault="0060314B" w:rsidP="0060314B">
                                <w:pPr>
                                  <w:pStyle w:val="Subtitle"/>
                                  <w:jc w:val="center"/>
                                </w:pPr>
                                <w:r>
                                  <w:t xml:space="preserve">Alzahraa </w:t>
                                </w:r>
                                <w:proofErr w:type="spellStart"/>
                                <w:r>
                                  <w:t>Mofed</w:t>
                                </w:r>
                                <w:proofErr w:type="spellEnd"/>
                                <w:r>
                                  <w:t xml:space="preserve"> Mohamed</w:t>
                                </w:r>
                                <w:r>
                                  <w:t xml:space="preserve"> </w:t>
                                </w:r>
                                <w:r>
                                  <w:t>20191703001</w:t>
                                </w:r>
                                <w:r>
                                  <w:br/>
                                </w:r>
                                <w:r>
                                  <w:t xml:space="preserve">Amira </w:t>
                                </w:r>
                                <w:proofErr w:type="spellStart"/>
                                <w:r>
                                  <w:t>Barakat</w:t>
                                </w:r>
                                <w:proofErr w:type="spellEnd"/>
                                <w:r>
                                  <w:t xml:space="preserve"> Ali 20191703002</w:t>
                                </w:r>
                                <w:r>
                                  <w:br/>
                                  <w:t xml:space="preserve">Antony Nabil </w:t>
                                </w:r>
                                <w:proofErr w:type="spellStart"/>
                                <w:r>
                                  <w:t>Naguib</w:t>
                                </w:r>
                                <w:proofErr w:type="spellEnd"/>
                                <w:r>
                                  <w:t xml:space="preserve"> 20191703004</w:t>
                                </w:r>
                                <w:r>
                                  <w:br/>
                                </w:r>
                                <w:proofErr w:type="spellStart"/>
                                <w:r>
                                  <w:t>Aya</w:t>
                                </w:r>
                                <w:proofErr w:type="spellEnd"/>
                                <w:r>
                                  <w:t xml:space="preserve"> Khaled Mohamed 20191703005</w:t>
                                </w:r>
                                <w:r>
                                  <w:br/>
                                </w:r>
                                <w:proofErr w:type="spellStart"/>
                                <w:r>
                                  <w:t>Nagwa</w:t>
                                </w:r>
                                <w:proofErr w:type="spellEnd"/>
                                <w:r>
                                  <w:t xml:space="preserve"> Mohamed Anwar 20191703037</w:t>
                                </w:r>
                                <w:r>
                                  <w:br/>
                                </w:r>
                                <w:r>
                                  <w:br/>
                                </w:r>
                                <w:r>
                                  <w:br/>
                                  <w:t>A</w:t>
                                </w:r>
                              </w:p>
                            </w:sdtContent>
                          </w:sdt>
                        </w:txbxContent>
                      </v:textbox>
                      <w10:anchorlock/>
                    </v:shape>
                  </w:pict>
                </mc:Fallback>
              </mc:AlternateContent>
            </w:r>
          </w:p>
        </w:tc>
      </w:tr>
      <w:tr w:rsidR="00D51C01" w:rsidRPr="005D120C" w14:paraId="28D21BDF" w14:textId="77777777" w:rsidTr="005847FF">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1FF583E8" w14:textId="77777777" w:rsidR="00D51C01" w:rsidRPr="005D120C" w:rsidRDefault="00D51C01" w:rsidP="005847FF">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2198F9D9" wp14:editId="04B5B09C">
                      <wp:extent cx="6495393" cy="896023"/>
                      <wp:effectExtent l="0" t="0" r="0" b="0"/>
                      <wp:docPr id="67" name="Text Box 67" descr="Text box to enter abstract"/>
                      <wp:cNvGraphicFramePr/>
                      <a:graphic xmlns:a="http://schemas.openxmlformats.org/drawingml/2006/main">
                        <a:graphicData uri="http://schemas.microsoft.com/office/word/2010/wordprocessingShape">
                          <wps:wsp>
                            <wps:cNvSpPr txBox="1"/>
                            <wps:spPr>
                              <a:xfrm>
                                <a:off x="0" y="0"/>
                                <a:ext cx="6495393" cy="8960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F61B32" w14:textId="77777777" w:rsidR="00D51C01" w:rsidRPr="00B21109" w:rsidRDefault="0060314B" w:rsidP="00D51C01">
                                  <w:pPr>
                                    <w:jc w:val="center"/>
                                    <w:rPr>
                                      <w:lang w:bidi="hi-IN"/>
                                    </w:rPr>
                                  </w:pPr>
                                  <w:r w:rsidRPr="0060314B">
                                    <w:rPr>
                                      <w:rFonts w:asciiTheme="majorHAnsi" w:eastAsiaTheme="majorEastAsia" w:hAnsiTheme="majorHAnsi"/>
                                      <w:bCs/>
                                      <w:iCs/>
                                      <w:color w:val="FFFFFF" w:themeColor="background1"/>
                                      <w:sz w:val="52"/>
                                      <w:szCs w:val="52"/>
                                      <w:lang w:bidi="hi-IN"/>
                                      <w14:ligatures w14:val="standardContextual"/>
                                      <w14:cntxtAlts/>
                                    </w:rPr>
                                    <w:t>Project 2: Market Items Sales using Regression</w:t>
                                  </w:r>
                                </w:p>
                                <w:p w14:paraId="2D7E4700" w14:textId="77777777" w:rsidR="00D51C01" w:rsidRDefault="00D51C01" w:rsidP="00D51C01">
                                  <w:pPr>
                                    <w:rPr>
                                      <w:lang w:bidi="hi-IN"/>
                                    </w:rPr>
                                  </w:pPr>
                                </w:p>
                                <w:p w14:paraId="60768BD0" w14:textId="77777777" w:rsidR="00D51C01" w:rsidRPr="00B21109" w:rsidRDefault="00D51C01" w:rsidP="00D51C01">
                                  <w:pPr>
                                    <w:rPr>
                                      <w:lang w:bidi="hi-IN"/>
                                    </w:rPr>
                                  </w:pPr>
                                </w:p>
                                <w:p w14:paraId="3EDE88F9" w14:textId="77777777" w:rsidR="00D51C01" w:rsidRPr="005D120C" w:rsidRDefault="00D51C01" w:rsidP="00D51C0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A24F34" id="Text Box 67" o:spid="_x0000_s1029" type="#_x0000_t202" alt="Text box to enter abstract" style="width:511.45pt;height:7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7r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" filled="f" stroked="f">
                      <v:textbox>
                        <w:txbxContent>
                          <w:p w:rsidR="00D51C01" w:rsidRPr="00B21109" w:rsidRDefault="0060314B" w:rsidP="00D51C01">
                            <w:pPr>
                              <w:jc w:val="center"/>
                              <w:rPr>
                                <w:lang w:bidi="hi-IN"/>
                              </w:rPr>
                            </w:pPr>
                            <w:r w:rsidRPr="0060314B">
                              <w:rPr>
                                <w:rFonts w:asciiTheme="majorHAnsi" w:eastAsiaTheme="majorEastAsia" w:hAnsiTheme="majorHAnsi"/>
                                <w:bCs/>
                                <w:iCs/>
                                <w:color w:val="FFFFFF" w:themeColor="background1"/>
                                <w:sz w:val="52"/>
                                <w:szCs w:val="52"/>
                                <w:lang w:bidi="hi-IN"/>
                                <w14:ligatures w14:val="standardContextual"/>
                                <w14:cntxtAlts/>
                              </w:rPr>
                              <w:t>Project 2: Market Items Sales using Regression</w:t>
                            </w:r>
                          </w:p>
                          <w:p w:rsidR="00D51C01" w:rsidRDefault="00D51C01" w:rsidP="00D51C01">
                            <w:pPr>
                              <w:rPr>
                                <w:lang w:bidi="hi-IN"/>
                              </w:rPr>
                            </w:pPr>
                          </w:p>
                          <w:p w:rsidR="00D51C01" w:rsidRPr="00B21109" w:rsidRDefault="00D51C01" w:rsidP="00D51C01">
                            <w:pPr>
                              <w:rPr>
                                <w:lang w:bidi="hi-IN"/>
                              </w:rPr>
                            </w:pPr>
                          </w:p>
                          <w:p w:rsidR="00D51C01" w:rsidRPr="005D120C" w:rsidRDefault="00D51C01" w:rsidP="00D51C01">
                            <w:pPr>
                              <w:jc w:val="center"/>
                              <w:rPr>
                                <w:color w:val="FFFFFF" w:themeColor="background1"/>
                              </w:rPr>
                            </w:pPr>
                          </w:p>
                        </w:txbxContent>
                      </v:textbox>
                      <w10:anchorlock/>
                    </v:shape>
                  </w:pict>
                </mc:Fallback>
              </mc:AlternateContent>
            </w:r>
          </w:p>
        </w:tc>
      </w:tr>
    </w:tbl>
    <w:p w14:paraId="1F840385" w14:textId="77777777" w:rsidR="00D51C01" w:rsidRDefault="00D51C01" w:rsidP="009C4779"/>
    <w:p w14:paraId="2687C010" w14:textId="77777777" w:rsidR="00D51C01" w:rsidRDefault="00D51C01" w:rsidP="009C4779"/>
    <w:p w14:paraId="40DFE8E0" w14:textId="77777777" w:rsidR="00D51C01" w:rsidRDefault="00D51C01" w:rsidP="009C4779"/>
    <w:p w14:paraId="68F5A2A7" w14:textId="77777777" w:rsidR="00D51C01" w:rsidRDefault="00D51C01" w:rsidP="009C4779"/>
    <w:p w14:paraId="326DD33C" w14:textId="77777777" w:rsidR="00D51C01" w:rsidRDefault="00D51C01" w:rsidP="009C4779"/>
    <w:p w14:paraId="3A4D7439" w14:textId="77777777" w:rsidR="00447FD2" w:rsidRDefault="00447FD2" w:rsidP="00464B35">
      <w:pPr>
        <w:pStyle w:val="Title"/>
        <w:rPr>
          <w:szCs w:val="44"/>
        </w:rPr>
      </w:pPr>
    </w:p>
    <w:p w14:paraId="487076DD" w14:textId="77777777" w:rsidR="00464B35" w:rsidRPr="005A10BD" w:rsidRDefault="00D30E61" w:rsidP="00464B35">
      <w:pPr>
        <w:pStyle w:val="Title"/>
        <w:rPr>
          <w:szCs w:val="44"/>
        </w:rPr>
      </w:pPr>
      <w:r>
        <w:rPr>
          <w:szCs w:val="44"/>
        </w:rPr>
        <w:t>The Current Model</w:t>
      </w:r>
      <w:r w:rsidR="00464B35" w:rsidRPr="005A10BD">
        <w:rPr>
          <w:szCs w:val="44"/>
        </w:rPr>
        <w:t>:</w:t>
      </w:r>
    </w:p>
    <w:p w14:paraId="1D8CD30E" w14:textId="77777777" w:rsidR="00464B35" w:rsidRPr="005A10BD" w:rsidRDefault="00464B35" w:rsidP="00464B35"/>
    <w:p w14:paraId="3E89809A" w14:textId="77777777" w:rsidR="00464B35" w:rsidRPr="005A10BD" w:rsidRDefault="00464B35" w:rsidP="00464B35">
      <w:pPr>
        <w:pStyle w:val="Heading2"/>
        <w:rPr>
          <w:sz w:val="24"/>
          <w:szCs w:val="24"/>
        </w:rPr>
      </w:pPr>
    </w:p>
    <w:p w14:paraId="3C17567B" w14:textId="77777777" w:rsidR="00464B35" w:rsidRPr="005A10BD" w:rsidRDefault="00464B35" w:rsidP="00464B35">
      <w:pPr>
        <w:pStyle w:val="Heading2"/>
        <w:rPr>
          <w:sz w:val="24"/>
          <w:szCs w:val="24"/>
        </w:rPr>
      </w:pPr>
      <w:r>
        <w:rPr>
          <w:sz w:val="24"/>
          <w:szCs w:val="24"/>
        </w:rPr>
        <w:t>Data Preparation</w:t>
      </w:r>
      <w:r w:rsidRPr="005A10BD">
        <w:rPr>
          <w:sz w:val="24"/>
          <w:szCs w:val="24"/>
        </w:rPr>
        <w:t>:</w:t>
      </w:r>
    </w:p>
    <w:p w14:paraId="665D91E9" w14:textId="77777777" w:rsidR="00464B35" w:rsidRPr="005A10BD" w:rsidRDefault="00464B35" w:rsidP="00464B35">
      <w:pPr>
        <w:spacing w:after="120"/>
        <w:rPr>
          <w:sz w:val="24"/>
          <w:szCs w:val="24"/>
        </w:rPr>
      </w:pPr>
    </w:p>
    <w:p w14:paraId="2EB380B2" w14:textId="77777777" w:rsidR="0090225E" w:rsidRDefault="0090225E" w:rsidP="001E05AA">
      <w:pPr>
        <w:pStyle w:val="ListParagraph"/>
        <w:numPr>
          <w:ilvl w:val="0"/>
          <w:numId w:val="1"/>
        </w:numPr>
        <w:spacing w:after="120"/>
        <w:rPr>
          <w:sz w:val="24"/>
          <w:szCs w:val="24"/>
        </w:rPr>
      </w:pPr>
      <w:r>
        <w:rPr>
          <w:sz w:val="24"/>
          <w:szCs w:val="24"/>
        </w:rPr>
        <w:t xml:space="preserve">We </w:t>
      </w:r>
      <w:r w:rsidR="00C13C80">
        <w:rPr>
          <w:sz w:val="24"/>
          <w:szCs w:val="24"/>
        </w:rPr>
        <w:t>started be missing null values using mode value.</w:t>
      </w:r>
    </w:p>
    <w:p w14:paraId="375CF977" w14:textId="77777777" w:rsidR="002E703C" w:rsidRDefault="002E703C" w:rsidP="001E05AA">
      <w:pPr>
        <w:pStyle w:val="ListParagraph"/>
        <w:numPr>
          <w:ilvl w:val="0"/>
          <w:numId w:val="1"/>
        </w:numPr>
        <w:spacing w:after="120"/>
        <w:rPr>
          <w:sz w:val="24"/>
          <w:szCs w:val="24"/>
        </w:rPr>
      </w:pPr>
      <w:r>
        <w:rPr>
          <w:sz w:val="24"/>
          <w:szCs w:val="24"/>
        </w:rPr>
        <w:t>We then dropped the duplicate rows.</w:t>
      </w:r>
    </w:p>
    <w:p w14:paraId="04DB2B0B" w14:textId="77777777" w:rsidR="00C13C80" w:rsidRDefault="00C13C80" w:rsidP="001E05AA">
      <w:pPr>
        <w:pStyle w:val="ListParagraph"/>
        <w:numPr>
          <w:ilvl w:val="0"/>
          <w:numId w:val="1"/>
        </w:numPr>
        <w:spacing w:after="120"/>
        <w:rPr>
          <w:sz w:val="24"/>
          <w:szCs w:val="24"/>
        </w:rPr>
      </w:pPr>
      <w:r>
        <w:rPr>
          <w:sz w:val="24"/>
          <w:szCs w:val="24"/>
        </w:rPr>
        <w:t>We dropped the column X1 because it contains the ID’s.</w:t>
      </w:r>
    </w:p>
    <w:p w14:paraId="670EEC2E" w14:textId="77777777" w:rsidR="00C13C80" w:rsidRDefault="00C13C80" w:rsidP="001E05AA">
      <w:pPr>
        <w:pStyle w:val="ListParagraph"/>
        <w:numPr>
          <w:ilvl w:val="0"/>
          <w:numId w:val="1"/>
        </w:numPr>
        <w:spacing w:after="120"/>
        <w:rPr>
          <w:sz w:val="24"/>
          <w:szCs w:val="24"/>
        </w:rPr>
      </w:pPr>
      <w:r>
        <w:rPr>
          <w:sz w:val="24"/>
          <w:szCs w:val="24"/>
        </w:rPr>
        <w:t xml:space="preserve">In column X3, we replaced </w:t>
      </w:r>
      <w:r w:rsidRPr="00C13C80">
        <w:rPr>
          <w:sz w:val="24"/>
          <w:szCs w:val="24"/>
        </w:rPr>
        <w:t>'low fat', 'LF'</w:t>
      </w:r>
      <w:r>
        <w:rPr>
          <w:sz w:val="24"/>
          <w:szCs w:val="24"/>
        </w:rPr>
        <w:t xml:space="preserve"> with ‘Low Fat’ and we also replaced </w:t>
      </w:r>
      <w:r w:rsidRPr="00C13C80">
        <w:rPr>
          <w:sz w:val="24"/>
          <w:szCs w:val="24"/>
        </w:rPr>
        <w:t>'reg'</w:t>
      </w:r>
      <w:r>
        <w:rPr>
          <w:sz w:val="24"/>
          <w:szCs w:val="24"/>
        </w:rPr>
        <w:t xml:space="preserve"> with</w:t>
      </w:r>
      <w:r w:rsidRPr="00C13C80">
        <w:t xml:space="preserve"> </w:t>
      </w:r>
      <w:r w:rsidR="002E703C">
        <w:rPr>
          <w:sz w:val="24"/>
          <w:szCs w:val="24"/>
        </w:rPr>
        <w:t>'R</w:t>
      </w:r>
      <w:r w:rsidRPr="00C13C80">
        <w:rPr>
          <w:sz w:val="24"/>
          <w:szCs w:val="24"/>
        </w:rPr>
        <w:t>eg</w:t>
      </w:r>
      <w:r>
        <w:rPr>
          <w:sz w:val="24"/>
          <w:szCs w:val="24"/>
        </w:rPr>
        <w:t>ular</w:t>
      </w:r>
      <w:r w:rsidRPr="00C13C80">
        <w:rPr>
          <w:sz w:val="24"/>
          <w:szCs w:val="24"/>
        </w:rPr>
        <w:t>'</w:t>
      </w:r>
      <w:r>
        <w:rPr>
          <w:sz w:val="24"/>
          <w:szCs w:val="24"/>
        </w:rPr>
        <w:t>.</w:t>
      </w:r>
    </w:p>
    <w:p w14:paraId="4287A0D7" w14:textId="77777777" w:rsidR="002E703C" w:rsidRDefault="002E703C" w:rsidP="001E05AA">
      <w:pPr>
        <w:pStyle w:val="ListParagraph"/>
        <w:numPr>
          <w:ilvl w:val="0"/>
          <w:numId w:val="1"/>
        </w:numPr>
        <w:spacing w:after="120"/>
        <w:rPr>
          <w:sz w:val="24"/>
          <w:szCs w:val="24"/>
        </w:rPr>
      </w:pPr>
      <w:r>
        <w:rPr>
          <w:sz w:val="24"/>
          <w:szCs w:val="24"/>
        </w:rPr>
        <w:t>We performed label enconding on the columns X3, X7, X9 and X10 as they contain ordinal values.</w:t>
      </w:r>
    </w:p>
    <w:p w14:paraId="683222CF" w14:textId="77777777" w:rsidR="002E703C" w:rsidRDefault="002E703C" w:rsidP="001E05AA">
      <w:pPr>
        <w:pStyle w:val="ListParagraph"/>
        <w:numPr>
          <w:ilvl w:val="0"/>
          <w:numId w:val="1"/>
        </w:numPr>
        <w:spacing w:after="120"/>
        <w:rPr>
          <w:sz w:val="24"/>
          <w:szCs w:val="24"/>
        </w:rPr>
      </w:pPr>
      <w:r>
        <w:rPr>
          <w:sz w:val="24"/>
          <w:szCs w:val="24"/>
        </w:rPr>
        <w:t>We performed one-hot encoding using get dummies on X5 and X11.</w:t>
      </w:r>
    </w:p>
    <w:p w14:paraId="666E3CB5" w14:textId="77777777" w:rsidR="002E703C" w:rsidRDefault="002E703C" w:rsidP="001E05AA">
      <w:pPr>
        <w:pStyle w:val="ListParagraph"/>
        <w:numPr>
          <w:ilvl w:val="0"/>
          <w:numId w:val="1"/>
        </w:numPr>
        <w:spacing w:after="120"/>
        <w:rPr>
          <w:sz w:val="24"/>
          <w:szCs w:val="24"/>
        </w:rPr>
      </w:pPr>
      <w:r>
        <w:rPr>
          <w:sz w:val="24"/>
          <w:szCs w:val="24"/>
        </w:rPr>
        <w:t>We scaled the data using min-max scalar as the data doesn’t follow the normal distribution.</w:t>
      </w:r>
    </w:p>
    <w:p w14:paraId="2E1BDFF8" w14:textId="77777777" w:rsidR="002E703C" w:rsidRDefault="002E703C" w:rsidP="002E703C">
      <w:pPr>
        <w:spacing w:after="120"/>
        <w:rPr>
          <w:sz w:val="24"/>
          <w:szCs w:val="24"/>
        </w:rPr>
      </w:pPr>
      <w:r>
        <w:rPr>
          <w:sz w:val="24"/>
          <w:szCs w:val="24"/>
        </w:rPr>
        <w:t xml:space="preserve"> </w:t>
      </w:r>
    </w:p>
    <w:p w14:paraId="7E6BFC5D" w14:textId="77777777" w:rsidR="002E703C" w:rsidRPr="002E703C" w:rsidRDefault="002E703C" w:rsidP="002E703C">
      <w:pPr>
        <w:spacing w:after="120"/>
        <w:rPr>
          <w:sz w:val="24"/>
          <w:szCs w:val="24"/>
        </w:rPr>
      </w:pPr>
    </w:p>
    <w:p w14:paraId="0FBD82BC" w14:textId="77777777" w:rsidR="002E703C" w:rsidRPr="005A10BD" w:rsidRDefault="002E703C" w:rsidP="002E703C">
      <w:pPr>
        <w:pStyle w:val="Heading2"/>
        <w:rPr>
          <w:sz w:val="24"/>
          <w:szCs w:val="24"/>
        </w:rPr>
      </w:pPr>
      <w:r>
        <w:rPr>
          <w:sz w:val="24"/>
          <w:szCs w:val="24"/>
        </w:rPr>
        <w:t>Feature Selection</w:t>
      </w:r>
      <w:r w:rsidRPr="005A10BD">
        <w:rPr>
          <w:sz w:val="24"/>
          <w:szCs w:val="24"/>
        </w:rPr>
        <w:t>:</w:t>
      </w:r>
    </w:p>
    <w:p w14:paraId="744D1F04" w14:textId="77777777" w:rsidR="002E703C" w:rsidRPr="005A10BD" w:rsidRDefault="002E703C" w:rsidP="002E703C">
      <w:pPr>
        <w:spacing w:after="120"/>
        <w:rPr>
          <w:sz w:val="24"/>
          <w:szCs w:val="24"/>
        </w:rPr>
      </w:pPr>
    </w:p>
    <w:p w14:paraId="4DABC98C" w14:textId="77777777" w:rsidR="001D62F2" w:rsidRPr="001D62F2" w:rsidRDefault="002E703C" w:rsidP="001E05AA">
      <w:pPr>
        <w:pStyle w:val="ListParagraph"/>
        <w:numPr>
          <w:ilvl w:val="0"/>
          <w:numId w:val="2"/>
        </w:numPr>
        <w:spacing w:after="120"/>
        <w:rPr>
          <w:sz w:val="24"/>
          <w:szCs w:val="24"/>
        </w:rPr>
      </w:pPr>
      <w:r>
        <w:rPr>
          <w:sz w:val="24"/>
          <w:szCs w:val="24"/>
        </w:rPr>
        <w:t xml:space="preserve">We used </w:t>
      </w:r>
      <w:r w:rsidRPr="002E703C">
        <w:rPr>
          <w:sz w:val="24"/>
          <w:szCs w:val="24"/>
        </w:rPr>
        <w:t>The SelectKBest method</w:t>
      </w:r>
      <w:r w:rsidR="001D62F2">
        <w:rPr>
          <w:sz w:val="24"/>
          <w:szCs w:val="24"/>
        </w:rPr>
        <w:t xml:space="preserve"> to select</w:t>
      </w:r>
      <w:r w:rsidRPr="002E703C">
        <w:rPr>
          <w:sz w:val="24"/>
          <w:szCs w:val="24"/>
        </w:rPr>
        <w:t xml:space="preserve"> the features according to the k highest score.</w:t>
      </w:r>
    </w:p>
    <w:p w14:paraId="525FEBAE" w14:textId="77777777" w:rsidR="001D62F2" w:rsidRDefault="001D62F2" w:rsidP="001D62F2">
      <w:pPr>
        <w:spacing w:after="120"/>
        <w:rPr>
          <w:sz w:val="24"/>
          <w:szCs w:val="24"/>
        </w:rPr>
      </w:pPr>
      <w:r>
        <w:rPr>
          <w:noProof/>
          <w:sz w:val="24"/>
          <w:szCs w:val="24"/>
        </w:rPr>
        <w:drawing>
          <wp:inline distT="0" distB="0" distL="0" distR="0" wp14:anchorId="4944FBAE" wp14:editId="76782616">
            <wp:extent cx="4030980" cy="266852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5).png"/>
                    <pic:cNvPicPr/>
                  </pic:nvPicPr>
                  <pic:blipFill rotWithShape="1">
                    <a:blip r:embed="rId8" cstate="print">
                      <a:extLst>
                        <a:ext uri="{28A0092B-C50C-407E-A947-70E740481C1C}">
                          <a14:useLocalDpi xmlns:a14="http://schemas.microsoft.com/office/drawing/2010/main" val="0"/>
                        </a:ext>
                      </a:extLst>
                    </a:blip>
                    <a:srcRect l="1442" t="10256" r="29807" b="8832"/>
                    <a:stretch/>
                  </pic:blipFill>
                  <pic:spPr bwMode="auto">
                    <a:xfrm>
                      <a:off x="0" y="0"/>
                      <a:ext cx="4073765" cy="2696852"/>
                    </a:xfrm>
                    <a:prstGeom prst="rect">
                      <a:avLst/>
                    </a:prstGeom>
                    <a:ln>
                      <a:noFill/>
                    </a:ln>
                    <a:extLst>
                      <a:ext uri="{53640926-AAD7-44D8-BBD7-CCE9431645EC}">
                        <a14:shadowObscured xmlns:a14="http://schemas.microsoft.com/office/drawing/2010/main"/>
                      </a:ext>
                    </a:extLst>
                  </pic:spPr>
                </pic:pic>
              </a:graphicData>
            </a:graphic>
          </wp:inline>
        </w:drawing>
      </w:r>
    </w:p>
    <w:p w14:paraId="44E15AA9" w14:textId="77777777" w:rsidR="001D62F2" w:rsidRPr="001D62F2" w:rsidRDefault="001D62F2" w:rsidP="001D62F2">
      <w:pPr>
        <w:spacing w:after="120"/>
        <w:rPr>
          <w:sz w:val="24"/>
          <w:szCs w:val="24"/>
        </w:rPr>
      </w:pPr>
    </w:p>
    <w:p w14:paraId="145FE72E" w14:textId="77777777" w:rsidR="001D62F2" w:rsidRDefault="001D62F2" w:rsidP="001E05AA">
      <w:pPr>
        <w:pStyle w:val="ListParagraph"/>
        <w:numPr>
          <w:ilvl w:val="0"/>
          <w:numId w:val="2"/>
        </w:numPr>
        <w:spacing w:after="120"/>
        <w:rPr>
          <w:sz w:val="24"/>
          <w:szCs w:val="24"/>
        </w:rPr>
      </w:pPr>
      <w:r>
        <w:rPr>
          <w:sz w:val="24"/>
          <w:szCs w:val="24"/>
        </w:rPr>
        <w:t>Based on the scores, we decided to select the features X6, X7, X4, X8, X9, X10, grocery store, Supermarket type1, Supermarket type2 and Supermarket type2 as they had the higgest scores.</w:t>
      </w:r>
    </w:p>
    <w:p w14:paraId="3E3484C3" w14:textId="77777777" w:rsidR="001D62F2" w:rsidRDefault="001D62F2" w:rsidP="001D62F2">
      <w:pPr>
        <w:pStyle w:val="ListParagraph"/>
        <w:spacing w:after="120"/>
        <w:ind w:left="360" w:firstLine="0"/>
        <w:rPr>
          <w:sz w:val="24"/>
          <w:szCs w:val="24"/>
        </w:rPr>
      </w:pPr>
    </w:p>
    <w:p w14:paraId="7FD5F764" w14:textId="77777777" w:rsidR="001D62F2" w:rsidRDefault="001D62F2" w:rsidP="001D62F2">
      <w:pPr>
        <w:spacing w:after="120"/>
        <w:rPr>
          <w:sz w:val="24"/>
          <w:szCs w:val="24"/>
        </w:rPr>
      </w:pPr>
    </w:p>
    <w:p w14:paraId="4E80AD44" w14:textId="77777777" w:rsidR="001D62F2" w:rsidRPr="005A10BD" w:rsidRDefault="001D62F2" w:rsidP="001D62F2">
      <w:pPr>
        <w:pStyle w:val="Heading2"/>
        <w:rPr>
          <w:sz w:val="24"/>
          <w:szCs w:val="24"/>
        </w:rPr>
      </w:pPr>
      <w:r>
        <w:rPr>
          <w:sz w:val="24"/>
          <w:szCs w:val="24"/>
        </w:rPr>
        <w:t>Used models</w:t>
      </w:r>
      <w:r w:rsidRPr="005A10BD">
        <w:rPr>
          <w:sz w:val="24"/>
          <w:szCs w:val="24"/>
        </w:rPr>
        <w:t>:</w:t>
      </w:r>
    </w:p>
    <w:p w14:paraId="3983DFF2" w14:textId="77777777" w:rsidR="001D62F2" w:rsidRPr="005A10BD" w:rsidRDefault="001D62F2" w:rsidP="001D62F2">
      <w:pPr>
        <w:spacing w:after="120"/>
        <w:rPr>
          <w:sz w:val="24"/>
          <w:szCs w:val="24"/>
        </w:rPr>
      </w:pPr>
    </w:p>
    <w:p w14:paraId="13332361" w14:textId="77777777" w:rsidR="001D62F2" w:rsidRPr="001D62F2" w:rsidRDefault="001D62F2" w:rsidP="001D62F2">
      <w:pPr>
        <w:spacing w:after="120"/>
        <w:rPr>
          <w:sz w:val="24"/>
          <w:szCs w:val="24"/>
        </w:rPr>
      </w:pPr>
      <w:r>
        <w:rPr>
          <w:sz w:val="24"/>
          <w:szCs w:val="24"/>
        </w:rPr>
        <w:t>We used the following models arranged from best to worst:</w:t>
      </w:r>
    </w:p>
    <w:p w14:paraId="2BE0F943" w14:textId="77777777" w:rsidR="00B858D2" w:rsidRPr="00B858D2" w:rsidRDefault="001D62F2" w:rsidP="001E05AA">
      <w:pPr>
        <w:pStyle w:val="ListParagraph"/>
        <w:numPr>
          <w:ilvl w:val="0"/>
          <w:numId w:val="3"/>
        </w:numPr>
        <w:spacing w:after="120"/>
        <w:rPr>
          <w:sz w:val="24"/>
          <w:szCs w:val="24"/>
        </w:rPr>
      </w:pPr>
      <w:r>
        <w:rPr>
          <w:sz w:val="24"/>
          <w:szCs w:val="24"/>
        </w:rPr>
        <w:t>SVR</w:t>
      </w:r>
      <w:r w:rsidR="00D30E61">
        <w:rPr>
          <w:sz w:val="24"/>
          <w:szCs w:val="24"/>
        </w:rPr>
        <w:t xml:space="preserve">- </w:t>
      </w:r>
      <w:r w:rsidR="00D30E61" w:rsidRPr="00D30E61">
        <w:rPr>
          <w:sz w:val="24"/>
          <w:szCs w:val="24"/>
        </w:rPr>
        <w:t>1315.5537</w:t>
      </w:r>
    </w:p>
    <w:p w14:paraId="70C73B94" w14:textId="77777777" w:rsidR="001D62F2" w:rsidRDefault="001D62F2" w:rsidP="001E05AA">
      <w:pPr>
        <w:pStyle w:val="ListParagraph"/>
        <w:numPr>
          <w:ilvl w:val="0"/>
          <w:numId w:val="3"/>
        </w:numPr>
        <w:spacing w:after="120"/>
        <w:rPr>
          <w:sz w:val="24"/>
          <w:szCs w:val="24"/>
        </w:rPr>
      </w:pPr>
      <w:r>
        <w:rPr>
          <w:sz w:val="24"/>
          <w:szCs w:val="24"/>
        </w:rPr>
        <w:t>Elasticnet</w:t>
      </w:r>
      <w:r w:rsidR="00D30E61">
        <w:rPr>
          <w:sz w:val="24"/>
          <w:szCs w:val="24"/>
        </w:rPr>
        <w:t xml:space="preserve">- </w:t>
      </w:r>
      <w:r w:rsidR="00D30E61" w:rsidRPr="00D30E61">
        <w:rPr>
          <w:sz w:val="24"/>
          <w:szCs w:val="24"/>
        </w:rPr>
        <w:t>1700.02815</w:t>
      </w:r>
    </w:p>
    <w:p w14:paraId="26459E78" w14:textId="77777777" w:rsidR="001D62F2" w:rsidRDefault="001D62F2" w:rsidP="001E05AA">
      <w:pPr>
        <w:pStyle w:val="ListParagraph"/>
        <w:numPr>
          <w:ilvl w:val="0"/>
          <w:numId w:val="3"/>
        </w:numPr>
        <w:spacing w:after="120"/>
        <w:rPr>
          <w:sz w:val="24"/>
          <w:szCs w:val="24"/>
        </w:rPr>
      </w:pPr>
      <w:r>
        <w:rPr>
          <w:sz w:val="24"/>
          <w:szCs w:val="24"/>
        </w:rPr>
        <w:t>Linear regression</w:t>
      </w:r>
      <w:r w:rsidR="00D30E61">
        <w:rPr>
          <w:sz w:val="24"/>
          <w:szCs w:val="24"/>
        </w:rPr>
        <w:t xml:space="preserve">- </w:t>
      </w:r>
      <w:r w:rsidR="00D30E61" w:rsidRPr="00D30E61">
        <w:rPr>
          <w:sz w:val="24"/>
          <w:szCs w:val="24"/>
        </w:rPr>
        <w:t>1701.51671</w:t>
      </w:r>
    </w:p>
    <w:p w14:paraId="57DD2541" w14:textId="77777777" w:rsidR="001D62F2" w:rsidRDefault="001D62F2" w:rsidP="001E05AA">
      <w:pPr>
        <w:pStyle w:val="ListParagraph"/>
        <w:numPr>
          <w:ilvl w:val="0"/>
          <w:numId w:val="3"/>
        </w:numPr>
        <w:spacing w:after="120"/>
        <w:rPr>
          <w:sz w:val="24"/>
          <w:szCs w:val="24"/>
        </w:rPr>
      </w:pPr>
      <w:r>
        <w:rPr>
          <w:sz w:val="24"/>
          <w:szCs w:val="24"/>
        </w:rPr>
        <w:t>Catboost</w:t>
      </w:r>
      <w:r w:rsidR="00D30E61">
        <w:rPr>
          <w:sz w:val="24"/>
          <w:szCs w:val="24"/>
        </w:rPr>
        <w:t xml:space="preserve">- </w:t>
      </w:r>
      <w:r w:rsidR="00D30E61" w:rsidRPr="00D30E61">
        <w:rPr>
          <w:sz w:val="24"/>
          <w:szCs w:val="24"/>
        </w:rPr>
        <w:t>1703.02947</w:t>
      </w:r>
    </w:p>
    <w:p w14:paraId="59EB0946" w14:textId="77777777" w:rsidR="001D62F2" w:rsidRDefault="00D30E61" w:rsidP="001E05AA">
      <w:pPr>
        <w:pStyle w:val="ListParagraph"/>
        <w:numPr>
          <w:ilvl w:val="0"/>
          <w:numId w:val="3"/>
        </w:numPr>
        <w:spacing w:after="120"/>
        <w:rPr>
          <w:sz w:val="24"/>
          <w:szCs w:val="24"/>
        </w:rPr>
      </w:pPr>
      <w:r>
        <w:rPr>
          <w:sz w:val="24"/>
          <w:szCs w:val="24"/>
        </w:rPr>
        <w:t xml:space="preserve">Ridge- </w:t>
      </w:r>
      <w:r w:rsidRPr="00D30E61">
        <w:rPr>
          <w:sz w:val="24"/>
          <w:szCs w:val="24"/>
        </w:rPr>
        <w:t>1703.43907</w:t>
      </w:r>
    </w:p>
    <w:p w14:paraId="28CFBA64" w14:textId="77777777" w:rsidR="00D30E61" w:rsidRDefault="00D30E61" w:rsidP="001E05AA">
      <w:pPr>
        <w:pStyle w:val="ListParagraph"/>
        <w:numPr>
          <w:ilvl w:val="0"/>
          <w:numId w:val="3"/>
        </w:numPr>
        <w:spacing w:after="120"/>
        <w:rPr>
          <w:sz w:val="24"/>
          <w:szCs w:val="24"/>
        </w:rPr>
      </w:pPr>
      <w:r>
        <w:rPr>
          <w:sz w:val="24"/>
          <w:szCs w:val="24"/>
        </w:rPr>
        <w:t xml:space="preserve">Lasso- </w:t>
      </w:r>
      <w:r w:rsidRPr="00D30E61">
        <w:rPr>
          <w:sz w:val="24"/>
          <w:szCs w:val="24"/>
        </w:rPr>
        <w:t>1704.19655</w:t>
      </w:r>
    </w:p>
    <w:p w14:paraId="442E60C0" w14:textId="77777777" w:rsidR="00D30E61" w:rsidRDefault="00D30E61" w:rsidP="001E05AA">
      <w:pPr>
        <w:pStyle w:val="ListParagraph"/>
        <w:numPr>
          <w:ilvl w:val="0"/>
          <w:numId w:val="3"/>
        </w:numPr>
        <w:spacing w:after="120"/>
        <w:rPr>
          <w:sz w:val="24"/>
          <w:szCs w:val="24"/>
        </w:rPr>
      </w:pPr>
      <w:r>
        <w:rPr>
          <w:sz w:val="24"/>
          <w:szCs w:val="24"/>
        </w:rPr>
        <w:t xml:space="preserve">Decision trees- </w:t>
      </w:r>
      <w:r w:rsidRPr="00D30E61">
        <w:rPr>
          <w:sz w:val="24"/>
          <w:szCs w:val="24"/>
        </w:rPr>
        <w:t>1868.84852</w:t>
      </w:r>
    </w:p>
    <w:p w14:paraId="42427819" w14:textId="77777777" w:rsidR="00D30E61" w:rsidRDefault="00D30E61" w:rsidP="00D30E61">
      <w:pPr>
        <w:pStyle w:val="ListParagraph"/>
        <w:spacing w:after="120"/>
        <w:ind w:left="360" w:firstLine="0"/>
        <w:rPr>
          <w:sz w:val="24"/>
          <w:szCs w:val="24"/>
        </w:rPr>
      </w:pPr>
    </w:p>
    <w:p w14:paraId="0B062277" w14:textId="77777777" w:rsidR="00D30E61" w:rsidRDefault="00D30E61" w:rsidP="00D30E61">
      <w:pPr>
        <w:pStyle w:val="Title"/>
        <w:rPr>
          <w:rFonts w:asciiTheme="minorHAnsi" w:eastAsiaTheme="minorHAnsi" w:hAnsiTheme="minorHAnsi" w:cstheme="minorBidi"/>
          <w:b w:val="0"/>
          <w:color w:val="auto"/>
          <w:spacing w:val="0"/>
          <w:kern w:val="0"/>
          <w:sz w:val="24"/>
          <w:szCs w:val="24"/>
          <w14:ligatures w14:val="none"/>
          <w14:cntxtAlts w14:val="0"/>
        </w:rPr>
      </w:pPr>
    </w:p>
    <w:p w14:paraId="0564D85F" w14:textId="77777777" w:rsidR="00D30E61" w:rsidRDefault="00D30E61" w:rsidP="00D30E61">
      <w:pPr>
        <w:pStyle w:val="Title"/>
        <w:rPr>
          <w:rFonts w:asciiTheme="minorHAnsi" w:eastAsiaTheme="minorHAnsi" w:hAnsiTheme="minorHAnsi" w:cstheme="minorBidi"/>
          <w:b w:val="0"/>
          <w:color w:val="auto"/>
          <w:spacing w:val="0"/>
          <w:kern w:val="0"/>
          <w:sz w:val="24"/>
          <w:szCs w:val="24"/>
          <w14:ligatures w14:val="none"/>
          <w14:cntxtAlts w14:val="0"/>
        </w:rPr>
      </w:pPr>
    </w:p>
    <w:p w14:paraId="08CD5D47" w14:textId="77777777" w:rsidR="00D30E61" w:rsidRDefault="00D30E61" w:rsidP="00D30E61">
      <w:pPr>
        <w:pStyle w:val="Title"/>
        <w:rPr>
          <w:rFonts w:asciiTheme="minorHAnsi" w:eastAsiaTheme="minorHAnsi" w:hAnsiTheme="minorHAnsi" w:cstheme="minorBidi"/>
          <w:b w:val="0"/>
          <w:color w:val="auto"/>
          <w:spacing w:val="0"/>
          <w:kern w:val="0"/>
          <w:sz w:val="24"/>
          <w:szCs w:val="24"/>
          <w14:ligatures w14:val="none"/>
          <w14:cntxtAlts w14:val="0"/>
        </w:rPr>
      </w:pPr>
    </w:p>
    <w:p w14:paraId="49801913" w14:textId="77777777" w:rsidR="00D30E61" w:rsidRDefault="00D30E61" w:rsidP="00D30E61">
      <w:pPr>
        <w:pStyle w:val="Title"/>
        <w:rPr>
          <w:rFonts w:asciiTheme="minorHAnsi" w:eastAsiaTheme="minorHAnsi" w:hAnsiTheme="minorHAnsi" w:cstheme="minorBidi"/>
          <w:b w:val="0"/>
          <w:color w:val="auto"/>
          <w:spacing w:val="0"/>
          <w:kern w:val="0"/>
          <w:sz w:val="24"/>
          <w:szCs w:val="24"/>
          <w14:ligatures w14:val="none"/>
          <w14:cntxtAlts w14:val="0"/>
        </w:rPr>
      </w:pPr>
    </w:p>
    <w:p w14:paraId="524ED527" w14:textId="77777777" w:rsidR="00D30E61" w:rsidRPr="005A10BD" w:rsidRDefault="00D30E61" w:rsidP="00D30E61">
      <w:pPr>
        <w:pStyle w:val="Title"/>
        <w:rPr>
          <w:szCs w:val="44"/>
        </w:rPr>
      </w:pPr>
      <w:r>
        <w:rPr>
          <w:szCs w:val="44"/>
        </w:rPr>
        <w:t>Failed Trials</w:t>
      </w:r>
      <w:r w:rsidRPr="005A10BD">
        <w:rPr>
          <w:szCs w:val="44"/>
        </w:rPr>
        <w:t>:</w:t>
      </w:r>
    </w:p>
    <w:p w14:paraId="35541E8C" w14:textId="77777777" w:rsidR="00D30E61" w:rsidRDefault="00D30E61" w:rsidP="00D30E61">
      <w:pPr>
        <w:pStyle w:val="ListParagraph"/>
        <w:spacing w:after="120"/>
        <w:ind w:left="360" w:firstLine="0"/>
        <w:rPr>
          <w:sz w:val="24"/>
          <w:szCs w:val="24"/>
        </w:rPr>
      </w:pPr>
    </w:p>
    <w:p w14:paraId="7724B17B" w14:textId="77777777" w:rsidR="00D30E61" w:rsidRPr="00D30E61" w:rsidRDefault="00D30E61" w:rsidP="00D30E61">
      <w:pPr>
        <w:spacing w:after="120"/>
        <w:rPr>
          <w:sz w:val="24"/>
          <w:szCs w:val="24"/>
        </w:rPr>
      </w:pPr>
    </w:p>
    <w:p w14:paraId="55B9A69B" w14:textId="77777777" w:rsidR="00D30E61" w:rsidRDefault="00D30E61" w:rsidP="00D30E61">
      <w:pPr>
        <w:pStyle w:val="Heading2"/>
        <w:rPr>
          <w:sz w:val="24"/>
          <w:szCs w:val="24"/>
        </w:rPr>
      </w:pPr>
      <w:r>
        <w:rPr>
          <w:sz w:val="24"/>
          <w:szCs w:val="24"/>
        </w:rPr>
        <w:t>Removing Outliers</w:t>
      </w:r>
      <w:r w:rsidRPr="005A10BD">
        <w:rPr>
          <w:sz w:val="24"/>
          <w:szCs w:val="24"/>
        </w:rPr>
        <w:t>:</w:t>
      </w:r>
    </w:p>
    <w:p w14:paraId="4E3969F1" w14:textId="77777777" w:rsidR="00D30E61" w:rsidRDefault="00D30E61" w:rsidP="001E05AA">
      <w:pPr>
        <w:pStyle w:val="ListParagraph"/>
        <w:numPr>
          <w:ilvl w:val="0"/>
          <w:numId w:val="4"/>
        </w:numPr>
      </w:pPr>
      <w:r>
        <w:t xml:space="preserve">Z-score: </w:t>
      </w:r>
      <w:r w:rsidRPr="00D30E61">
        <w:t>If the z score of a data point is more than 3, it indicates that the data point is quite different from the other data points. Such a data point can be an outlier.</w:t>
      </w:r>
    </w:p>
    <w:p w14:paraId="0BA21008" w14:textId="77777777" w:rsidR="009E092A" w:rsidRDefault="009E092A" w:rsidP="001E05AA">
      <w:pPr>
        <w:pStyle w:val="ListParagraph"/>
        <w:numPr>
          <w:ilvl w:val="0"/>
          <w:numId w:val="4"/>
        </w:numPr>
      </w:pPr>
      <w:r>
        <w:t xml:space="preserve">IQR:   </w:t>
      </w:r>
    </w:p>
    <w:p w14:paraId="634DAF56" w14:textId="77777777" w:rsidR="009E092A" w:rsidRDefault="009E092A" w:rsidP="001E05AA">
      <w:pPr>
        <w:pStyle w:val="ListParagraph"/>
        <w:numPr>
          <w:ilvl w:val="0"/>
          <w:numId w:val="5"/>
        </w:numPr>
      </w:pPr>
      <w:r>
        <w:t xml:space="preserve">  Find the first quartile, Q1.</w:t>
      </w:r>
    </w:p>
    <w:p w14:paraId="364C6B6E" w14:textId="77777777" w:rsidR="009E092A" w:rsidRDefault="009E092A" w:rsidP="001E05AA">
      <w:pPr>
        <w:pStyle w:val="ListParagraph"/>
        <w:numPr>
          <w:ilvl w:val="0"/>
          <w:numId w:val="5"/>
        </w:numPr>
      </w:pPr>
      <w:r>
        <w:t>Find the third quartile, Q3.</w:t>
      </w:r>
    </w:p>
    <w:p w14:paraId="2CC23819" w14:textId="77777777" w:rsidR="009E092A" w:rsidRDefault="009E092A" w:rsidP="001E05AA">
      <w:pPr>
        <w:pStyle w:val="ListParagraph"/>
        <w:numPr>
          <w:ilvl w:val="0"/>
          <w:numId w:val="5"/>
        </w:numPr>
      </w:pPr>
      <w:r>
        <w:t>Calculate the IQR. IQR = Q3-Q1.</w:t>
      </w:r>
    </w:p>
    <w:p w14:paraId="31EEE875" w14:textId="77777777" w:rsidR="009E092A" w:rsidRDefault="009E092A" w:rsidP="001E05AA">
      <w:pPr>
        <w:pStyle w:val="ListParagraph"/>
        <w:numPr>
          <w:ilvl w:val="0"/>
          <w:numId w:val="5"/>
        </w:numPr>
      </w:pPr>
      <w:r>
        <w:t>Define the normal data range with lower limit as Q1–1.5*IQR and upper limit as Q3+1.5*IQR.</w:t>
      </w:r>
    </w:p>
    <w:p w14:paraId="35588E05" w14:textId="77777777" w:rsidR="009E092A" w:rsidRDefault="00185F1A" w:rsidP="00185F1A">
      <w:r>
        <w:t xml:space="preserve">     </w:t>
      </w:r>
      <w:r w:rsidR="009E092A">
        <w:t>Both made the score worst so we decided against using them.</w:t>
      </w:r>
    </w:p>
    <w:p w14:paraId="214D3487" w14:textId="77777777" w:rsidR="001D62F2" w:rsidRPr="001D62F2" w:rsidRDefault="001D62F2" w:rsidP="001D62F2">
      <w:pPr>
        <w:spacing w:after="120"/>
        <w:rPr>
          <w:sz w:val="24"/>
          <w:szCs w:val="24"/>
        </w:rPr>
      </w:pPr>
    </w:p>
    <w:p w14:paraId="29E4E94C" w14:textId="77777777" w:rsidR="00B858D2" w:rsidRDefault="00A9189F" w:rsidP="00B858D2">
      <w:pPr>
        <w:pStyle w:val="Heading2"/>
        <w:rPr>
          <w:sz w:val="24"/>
          <w:szCs w:val="24"/>
        </w:rPr>
      </w:pPr>
      <w:r>
        <w:rPr>
          <w:sz w:val="24"/>
          <w:szCs w:val="24"/>
        </w:rPr>
        <w:t>Feature Scalling</w:t>
      </w:r>
      <w:r w:rsidR="00B858D2" w:rsidRPr="005A10BD">
        <w:rPr>
          <w:sz w:val="24"/>
          <w:szCs w:val="24"/>
        </w:rPr>
        <w:t>:</w:t>
      </w:r>
    </w:p>
    <w:p w14:paraId="4DD6E2AC" w14:textId="77777777" w:rsidR="00A9189F" w:rsidRPr="00A9189F" w:rsidRDefault="00A9189F" w:rsidP="00A9189F"/>
    <w:p w14:paraId="47C2C710" w14:textId="77777777" w:rsidR="00B858D2" w:rsidRDefault="00A9189F" w:rsidP="001E05AA">
      <w:pPr>
        <w:pStyle w:val="ListParagraph"/>
        <w:numPr>
          <w:ilvl w:val="0"/>
          <w:numId w:val="6"/>
        </w:numPr>
      </w:pPr>
      <w:r>
        <w:t xml:space="preserve">Robust scalar: </w:t>
      </w:r>
      <w:r w:rsidRPr="00A9189F">
        <w:t>removes the median and scales the data according to the quantile range</w:t>
      </w:r>
      <w:r w:rsidR="002C1F4D">
        <w:t xml:space="preserve">. </w:t>
      </w:r>
    </w:p>
    <w:p w14:paraId="165B7DD7" w14:textId="77777777" w:rsidR="00A9189F" w:rsidRDefault="00A9189F" w:rsidP="001E05AA">
      <w:pPr>
        <w:pStyle w:val="ListParagraph"/>
        <w:numPr>
          <w:ilvl w:val="0"/>
          <w:numId w:val="6"/>
        </w:numPr>
      </w:pPr>
      <w:r w:rsidRPr="00A9189F">
        <w:t>MaxAbsScaler</w:t>
      </w:r>
      <w:r>
        <w:t xml:space="preserve">: </w:t>
      </w:r>
      <w:r w:rsidRPr="00A9189F">
        <w:t>Scale</w:t>
      </w:r>
      <w:r>
        <w:t>s</w:t>
      </w:r>
      <w:r w:rsidRPr="00A9189F">
        <w:t xml:space="preserve"> each feature by its maximum absolute value.</w:t>
      </w:r>
    </w:p>
    <w:p w14:paraId="4EF77074" w14:textId="77777777" w:rsidR="00A9189F" w:rsidRDefault="00A9189F" w:rsidP="001E05AA">
      <w:pPr>
        <w:pStyle w:val="ListParagraph"/>
        <w:numPr>
          <w:ilvl w:val="0"/>
          <w:numId w:val="6"/>
        </w:numPr>
      </w:pPr>
      <w:r>
        <w:t xml:space="preserve">Standard scalar: removes </w:t>
      </w:r>
      <w:r w:rsidRPr="00A9189F">
        <w:t>the mean and scaling to unit variance.</w:t>
      </w:r>
    </w:p>
    <w:p w14:paraId="05A1F9B2" w14:textId="77777777" w:rsidR="002C1F4D" w:rsidRDefault="002C1F4D" w:rsidP="002C1F4D">
      <w:pPr>
        <w:ind w:left="360"/>
      </w:pPr>
      <w:r>
        <w:t>Robust scalar and standard scalar performed badly because they need normally distributed data so, we ended up using min max scalar as it’s used for datasets not normally distributed such as the given dataset.</w:t>
      </w:r>
    </w:p>
    <w:p w14:paraId="31F4D631" w14:textId="77777777" w:rsidR="00A52CEC" w:rsidRDefault="00A52CEC" w:rsidP="002C1F4D">
      <w:pPr>
        <w:ind w:left="360"/>
      </w:pPr>
    </w:p>
    <w:p w14:paraId="18C9D5F1" w14:textId="77777777" w:rsidR="00A52CEC" w:rsidRDefault="00963260" w:rsidP="00963260">
      <w:pPr>
        <w:pStyle w:val="Heading2"/>
        <w:rPr>
          <w:sz w:val="24"/>
          <w:szCs w:val="24"/>
        </w:rPr>
      </w:pPr>
      <w:r>
        <w:rPr>
          <w:sz w:val="24"/>
          <w:szCs w:val="24"/>
        </w:rPr>
        <w:t>Filling nulls using imputers</w:t>
      </w:r>
      <w:r w:rsidR="00A52CEC" w:rsidRPr="005A10BD">
        <w:rPr>
          <w:sz w:val="24"/>
          <w:szCs w:val="24"/>
        </w:rPr>
        <w:t>:</w:t>
      </w:r>
    </w:p>
    <w:p w14:paraId="1221449D" w14:textId="77777777" w:rsidR="00963260" w:rsidRDefault="00963260" w:rsidP="00963260"/>
    <w:p w14:paraId="2151E825" w14:textId="77777777" w:rsidR="00963260" w:rsidRPr="00963260" w:rsidRDefault="00963260" w:rsidP="00963260">
      <w:r>
        <w:t>The categorial features are only filled using the mode and encoded, then:</w:t>
      </w:r>
    </w:p>
    <w:p w14:paraId="5E439441" w14:textId="77777777" w:rsidR="00A52CEC" w:rsidRDefault="00963260" w:rsidP="001E05AA">
      <w:pPr>
        <w:pStyle w:val="ListParagraph"/>
        <w:numPr>
          <w:ilvl w:val="0"/>
          <w:numId w:val="7"/>
        </w:numPr>
      </w:pPr>
      <w:r>
        <w:t xml:space="preserve">Filled the null values using imputer with estimator </w:t>
      </w:r>
      <w:r w:rsidR="00EB2BA7">
        <w:t>Bayesian Ridge</w:t>
      </w:r>
    </w:p>
    <w:p w14:paraId="619B6005" w14:textId="77777777" w:rsidR="00EB2BA7" w:rsidRDefault="00EB2BA7" w:rsidP="001E05AA">
      <w:pPr>
        <w:pStyle w:val="ListParagraph"/>
        <w:numPr>
          <w:ilvl w:val="0"/>
          <w:numId w:val="7"/>
        </w:numPr>
      </w:pPr>
      <w:r>
        <w:t>Filled the null values using imputer with estimator Catboost</w:t>
      </w:r>
    </w:p>
    <w:p w14:paraId="6EC8F5FB" w14:textId="6408959A" w:rsidR="00A52CEC" w:rsidRDefault="00EB2BA7" w:rsidP="006701BE">
      <w:pPr>
        <w:pStyle w:val="ListParagraph"/>
        <w:numPr>
          <w:ilvl w:val="0"/>
          <w:numId w:val="7"/>
        </w:numPr>
      </w:pPr>
      <w:r>
        <w:t>Filled the null values using imputer with estimator Linear Regression</w:t>
      </w:r>
    </w:p>
    <w:p w14:paraId="2E91A08F" w14:textId="77777777" w:rsidR="00A52CEC" w:rsidRDefault="00A52CEC" w:rsidP="002C1F4D">
      <w:pPr>
        <w:ind w:left="360"/>
      </w:pPr>
    </w:p>
    <w:p w14:paraId="23C969E3" w14:textId="77777777" w:rsidR="001D62F2" w:rsidRPr="002C1F4D" w:rsidRDefault="001D62F2" w:rsidP="002C1F4D">
      <w:pPr>
        <w:pStyle w:val="ListParagraph"/>
        <w:spacing w:after="120"/>
        <w:ind w:left="360" w:firstLine="0"/>
        <w:rPr>
          <w:sz w:val="24"/>
          <w:szCs w:val="24"/>
        </w:rPr>
      </w:pPr>
    </w:p>
    <w:p w14:paraId="00EFFE70" w14:textId="77777777" w:rsidR="002E703C" w:rsidRDefault="002E703C" w:rsidP="002E703C">
      <w:pPr>
        <w:pStyle w:val="ListParagraph"/>
        <w:spacing w:after="120"/>
        <w:ind w:left="360" w:firstLine="0"/>
        <w:rPr>
          <w:sz w:val="24"/>
          <w:szCs w:val="24"/>
        </w:rPr>
      </w:pPr>
    </w:p>
    <w:p w14:paraId="1200C16B" w14:textId="77777777" w:rsidR="0090225E" w:rsidRPr="005A10BD" w:rsidRDefault="0090225E" w:rsidP="0090225E">
      <w:pPr>
        <w:pStyle w:val="ListParagraph"/>
        <w:spacing w:after="120"/>
        <w:ind w:left="360" w:firstLine="0"/>
        <w:rPr>
          <w:sz w:val="24"/>
          <w:szCs w:val="24"/>
        </w:rPr>
      </w:pPr>
    </w:p>
    <w:p w14:paraId="4208D839" w14:textId="77777777" w:rsidR="00C04EAF" w:rsidRDefault="00C04EAF" w:rsidP="00A02A88">
      <w:pPr>
        <w:pStyle w:val="ListParagraph"/>
        <w:ind w:left="720" w:firstLine="0"/>
        <w:rPr>
          <w:sz w:val="24"/>
          <w:szCs w:val="24"/>
        </w:rPr>
      </w:pPr>
    </w:p>
    <w:p w14:paraId="685BEA71" w14:textId="77777777" w:rsidR="00C04EAF" w:rsidRDefault="00C04EAF" w:rsidP="00A02A88">
      <w:pPr>
        <w:pStyle w:val="ListParagraph"/>
        <w:ind w:left="720" w:firstLine="0"/>
        <w:rPr>
          <w:sz w:val="24"/>
          <w:szCs w:val="24"/>
        </w:rPr>
      </w:pPr>
    </w:p>
    <w:p w14:paraId="293DF095" w14:textId="77777777" w:rsidR="00C04EAF" w:rsidRDefault="00C04EAF" w:rsidP="00A02A88">
      <w:pPr>
        <w:pStyle w:val="ListParagraph"/>
        <w:ind w:left="720" w:firstLine="0"/>
        <w:rPr>
          <w:sz w:val="24"/>
          <w:szCs w:val="24"/>
        </w:rPr>
      </w:pPr>
    </w:p>
    <w:p w14:paraId="48433D73" w14:textId="77777777" w:rsidR="00C04EAF" w:rsidRDefault="00C04EAF" w:rsidP="00A02A88">
      <w:pPr>
        <w:pStyle w:val="ListParagraph"/>
        <w:ind w:left="720" w:firstLine="0"/>
        <w:rPr>
          <w:sz w:val="24"/>
          <w:szCs w:val="24"/>
        </w:rPr>
      </w:pPr>
    </w:p>
    <w:p w14:paraId="56993CE4" w14:textId="77777777" w:rsidR="00C04EAF" w:rsidRDefault="00C04EAF" w:rsidP="00A02A88">
      <w:pPr>
        <w:pStyle w:val="ListParagraph"/>
        <w:ind w:left="720" w:firstLine="0"/>
        <w:rPr>
          <w:sz w:val="24"/>
          <w:szCs w:val="24"/>
        </w:rPr>
      </w:pPr>
    </w:p>
    <w:p w14:paraId="4FC1E80B" w14:textId="77777777" w:rsidR="00400D20" w:rsidRPr="005A10BD" w:rsidRDefault="00400D20" w:rsidP="00400D20">
      <w:pPr>
        <w:rPr>
          <w:sz w:val="24"/>
          <w:szCs w:val="24"/>
        </w:rPr>
      </w:pPr>
    </w:p>
    <w:p w14:paraId="5CEFD971" w14:textId="77777777" w:rsidR="00400D20" w:rsidRPr="005A10BD" w:rsidRDefault="00400D20" w:rsidP="00400D20">
      <w:pPr>
        <w:rPr>
          <w:sz w:val="24"/>
          <w:szCs w:val="24"/>
        </w:rPr>
      </w:pPr>
    </w:p>
    <w:p w14:paraId="7875B005" w14:textId="77777777" w:rsidR="00400D20" w:rsidRPr="005A10BD" w:rsidRDefault="00400D20" w:rsidP="00400D20">
      <w:pPr>
        <w:rPr>
          <w:sz w:val="24"/>
          <w:szCs w:val="24"/>
        </w:rPr>
      </w:pPr>
    </w:p>
    <w:p w14:paraId="55EEA634" w14:textId="77777777" w:rsidR="00400D20" w:rsidRPr="005A10BD" w:rsidRDefault="00400D20" w:rsidP="00400D20">
      <w:pPr>
        <w:rPr>
          <w:sz w:val="24"/>
          <w:szCs w:val="24"/>
        </w:rPr>
      </w:pPr>
    </w:p>
    <w:p w14:paraId="3F6AF26E" w14:textId="77777777" w:rsidR="00400D20" w:rsidRDefault="00400D20" w:rsidP="00400D20">
      <w:pPr>
        <w:rPr>
          <w:sz w:val="24"/>
          <w:szCs w:val="24"/>
        </w:rPr>
      </w:pPr>
    </w:p>
    <w:p w14:paraId="04E34220" w14:textId="77777777" w:rsidR="00413B45" w:rsidRPr="005A10BD" w:rsidRDefault="00413B45" w:rsidP="00400D20">
      <w:pPr>
        <w:rPr>
          <w:sz w:val="24"/>
          <w:szCs w:val="24"/>
        </w:rPr>
      </w:pPr>
    </w:p>
    <w:p w14:paraId="1D6C8923" w14:textId="77777777" w:rsidR="00400D20" w:rsidRPr="00400D20" w:rsidRDefault="00400D20" w:rsidP="00464B35">
      <w:pPr>
        <w:pStyle w:val="ListParagraph"/>
        <w:ind w:left="360" w:firstLine="0"/>
        <w:rPr>
          <w:sz w:val="24"/>
        </w:rPr>
      </w:pPr>
    </w:p>
    <w:sectPr w:rsidR="00400D20" w:rsidRPr="00400D20">
      <w:headerReference w:type="default" r:id="rId9"/>
      <w:footerReference w:type="even" r:id="rId10"/>
      <w:footerReference w:type="default" r:id="rId11"/>
      <w:headerReference w:type="first" r:id="rId12"/>
      <w:footerReference w:type="firs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78E52" w14:textId="77777777" w:rsidR="00A909A2" w:rsidRDefault="00A909A2">
      <w:pPr>
        <w:spacing w:after="0"/>
      </w:pPr>
      <w:r>
        <w:separator/>
      </w:r>
    </w:p>
  </w:endnote>
  <w:endnote w:type="continuationSeparator" w:id="0">
    <w:p w14:paraId="25F8D668" w14:textId="77777777" w:rsidR="00A909A2" w:rsidRDefault="00A909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6838" w14:textId="77777777" w:rsidR="00172D10" w:rsidRDefault="00172D10">
    <w:pPr>
      <w:jc w:val="right"/>
    </w:pPr>
  </w:p>
  <w:p w14:paraId="23E00476"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6417EDB8"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DDDC" w14:textId="77777777" w:rsidR="005D120C" w:rsidRPr="005D120C" w:rsidRDefault="005D120C" w:rsidP="007565D1">
    <w:pPr>
      <w:pStyle w:val="Footer"/>
      <w:jc w:val="center"/>
      <w:rPr>
        <w:color w:val="3F1D5A" w:themeColor="accent1"/>
      </w:rPr>
    </w:pPr>
  </w:p>
  <w:p w14:paraId="39A2EA95"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AAA2"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3D377826" wp14:editId="140918A2">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5FE6A5C2"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y0fPFAAAA2wAAAA8AAABkcnMvZG93bnJldi54bWxEj09rwkAUxO+C32F5gjfdNIei0VWKf4oH&#10;rVRF9PbIPpNg9m3IriZ++26h0OMwM79hpvPWlOJJtSssK3gbRiCIU6sLzhScjuvBCITzyBpLy6Tg&#10;RQ7ms25niom2DX/T8+AzESDsElSQe18lUro0J4NuaCvi4N1sbdAHWWdS19gEuCllHEXv0mDBYSHH&#10;ihY5pffDwyjYn6/nXbYdG7v8+lwu1uPtZdU4pfq99mMCwlPr/8N/7Y1WEMfw+yX8ADn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MtHzxQAAANsAAAAPAAAAAAAAAAAAAAAA&#10;AJ8CAABkcnMvZG93bnJldi54bWxQSwUGAAAAAAQABAD3AAAAkQMAAAAA&#10;">
                <v:imagedata r:id="rId7" o:title="Hexagon 2"/>
                <v:path arrowok="t"/>
              </v:shape>
              <v:shape id="Graphic 29" o:spid="_x0000_s1028" type="#_x0000_t75" alt="Hexagon 3" style="position:absolute;left:21375;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0OFXFAAAA2wAAAA8AAABkcnMvZG93bnJldi54bWxEj0FrwkAUhO+C/2F5ghfRTYVKTV2lLUil&#10;J422eHzNPrPB7NuQ3Wj8911B6HGYmW+YxaqzlbhQ40vHCp4mCQji3OmSCwWH/Xr8AsIHZI2VY1Jw&#10;Iw+rZb+3wFS7K+/okoVCRAj7FBWYEOpUSp8bsugnriaO3sk1FkOUTSF1g9cIt5WcJslMWiw5Lhis&#10;6cNQfs5aq+C8ueGn/zbbr+Po93R8f6b2J2uVGg66t1cQgbrwH360N1rBdA73L/EHyO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9DhVxQAAANsAAAAPAAAAAAAAAAAAAAAA&#10;AJ8CAABkcnMvZG93bnJldi54bWxQSwUGAAAAAAQABAD3AAAAkQMAAAAA&#10;">
                <v:imagedata r:id="rId8" o:title="Hexagon 3"/>
                <v:path arrowok="t"/>
              </v:shape>
              <v:shape id="Graphic 30" o:spid="_x0000_s1029" type="#_x0000_t75" alt="Hexagon 1" style="position:absolute;left:25056;top:593;width:15831;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Fhg/BAAAA2wAAAA8AAABkcnMvZG93bnJldi54bWxET01rwkAQvQv+h2WE3nRjo8WmriIWwYtC&#10;VfA6zU6TaHY2yW5j/PfuQfD4eN/zZWdK0VLjCssKxqMIBHFqdcGZgtNxM5yBcB5ZY2mZFNzJwXLR&#10;780x0fbGP9QefCZCCLsEFeTeV4mULs3JoBvZijhwf7Yx6ANsMqkbvIVwU8r3KPqQBgsODTlWtM4p&#10;vR7+jYKqjceX6SRe77/rz99aX/Q5rXdKvQ261RcIT51/iZ/urVYQh/XhS/gBcvE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wFhg/BAAAA2wAAAA8AAAAAAAAAAAAAAAAAnwIA&#10;AGRycy9kb3ducmV2LnhtbFBLBQYAAAAABAAEAPcAAACNAwAAAAA=&#10;">
                <v:imagedata r:id="rId9" o:title="Hexagon 1"/>
                <v:path arrowok="t"/>
              </v:shape>
            </v:group>
          </w:pict>
        </mc:Fallback>
      </mc:AlternateContent>
    </w:r>
    <w:r>
      <w:rPr>
        <w:noProof/>
      </w:rPr>
      <w:drawing>
        <wp:anchor distT="0" distB="0" distL="114300" distR="114300" simplePos="0" relativeHeight="251661312" behindDoc="0" locked="0" layoutInCell="1" allowOverlap="1" wp14:anchorId="3C02B5A0" wp14:editId="4EFE8C7F">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208E" w14:textId="77777777" w:rsidR="00A909A2" w:rsidRDefault="00A909A2">
      <w:pPr>
        <w:spacing w:after="0"/>
      </w:pPr>
      <w:r>
        <w:separator/>
      </w:r>
    </w:p>
  </w:footnote>
  <w:footnote w:type="continuationSeparator" w:id="0">
    <w:p w14:paraId="3966C098" w14:textId="77777777" w:rsidR="00A909A2" w:rsidRDefault="00A909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1396499233"/>
      <w:placeholder>
        <w:docPart w:val="68DD7A2B588249C5A4958DAF8AE9D21A"/>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p w14:paraId="667074F0" w14:textId="77777777" w:rsidR="00172D10" w:rsidRDefault="00C13C80" w:rsidP="00C13C80">
        <w:pPr>
          <w:spacing w:after="0"/>
          <w:jc w:val="center"/>
          <w:rPr>
            <w:color w:val="E4E9EF" w:themeColor="background2"/>
          </w:rPr>
        </w:pPr>
        <w:r w:rsidRPr="00C13C80">
          <w:rPr>
            <w:color w:val="3F1D5A" w:themeColor="accent1"/>
          </w:rPr>
          <w:t>Probabilistic Modeling Fall 2022</w:t>
        </w:r>
      </w:p>
    </w:sdtContent>
  </w:sdt>
  <w:p w14:paraId="034318C5" w14:textId="77777777" w:rsidR="00172D10" w:rsidRPr="005D120C" w:rsidRDefault="00000000">
    <w:pPr>
      <w:jc w:val="center"/>
      <w:rPr>
        <w:color w:val="F3642C" w:themeColor="text2"/>
      </w:rPr>
    </w:pPr>
    <w:sdt>
      <w:sdtPr>
        <w:rPr>
          <w:color w:val="F3642C" w:themeColor="text2"/>
        </w:rPr>
        <w:alias w:val="Ellipsis:"/>
        <w:tag w:val="Ellipsis:"/>
        <w:id w:val="-2048830323"/>
        <w:temporary/>
        <w:showingPlcHdr/>
        <w15:appearance w15:val="hidden"/>
      </w:sdt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8F48"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7DB436D8" wp14:editId="05A8F123">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DEEC1F"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&#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J+pHBAAAA2gAAAA8AAABkcnMvZG93bnJldi54bWxEj0GLwjAUhO8L/ofwBG9rqoJoNYoIirh4&#10;sC7s9dE822rzUpqo8d9vBMHjMDPfMPNlMLW4U+sqywoG/QQEcW51xYWC39PmewLCeWSNtWVS8CQH&#10;y0Xna46ptg8+0j3zhYgQdikqKL1vUildXpJB17cNcfTOtjXoo2wLqVt8RLip5TBJxtJgxXGhxIbW&#10;JeXX7GYUrPTW/pz/nlmWD8Nlf9ofxtcwVarXDasZCE/Bf8Lv9k4rGMHrSrwBcvE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CJ+pHBAAAA2gAAAA8AAAAAAAAAAAAAAAAAnwIA&#10;AGRycy9kb3ducmV2LnhtbFBLBQYAAAAABAAEAPcAAACNAwAAAAA=&#10;">
                <v:imagedata r:id="rId9" o:title="Hexagon 4"/>
                <v:path arrowok="t"/>
              </v:shape>
              <v:shape id="Graphic 4" o:spid="_x0000_s1028" type="#_x0000_t75" alt="Hexagon 2" style="position:absolute;left:3206;top:10806;width:27718;height:3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pfuzEAAAA2gAAAA8AAABkcnMvZG93bnJldi54bWxEj09rwkAUxO+C32F5gjfdWKTU1FVEq/Tg&#10;H2qL6O2RfSbB7NuQXU389q5Q8DjMzG+Y8bQxhbhR5XLLCgb9CARxYnXOqYK/32XvA4TzyBoLy6Tg&#10;Tg6mk3ZrjLG2Nf/Qbe9TESDsYlSQeV/GUrokI4Oub0vi4J1tZdAHWaVSV1gHuCnkWxS9S4M5h4UM&#10;S5pnlFz2V6NgdzgdNul6ZOxiu1rMl6P18at2SnU7zewThKfGv8L/7W+tYAjPK+EG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VpfuzEAAAA2gAAAA8AAAAAAAAAAAAAAAAA&#10;nwIAAGRycy9kb3ducmV2LnhtbFBLBQYAAAAABAAEAPcAAACQAwAAAAA=&#10;">
                <v:imagedata r:id="rId10" o:title="Hexagon 2"/>
                <v:path arrowok="t"/>
              </v:shape>
              <v:shape id="Graphic 5" o:spid="_x0000_s1029" type="#_x0000_t75" alt="Hexagon 1" style="position:absolute;top:22563;width:15830;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rVrDAAAA2gAAAA8AAABkcnMvZG93bnJldi54bWxEj0FrwkAUhO+C/2F5gjezUau00VVEEXqp&#10;UC30+sw+k2j2bZJdY/rvuwWhx2FmvmGW686UoqXGFZYVjKMYBHFqdcGZgq/TfvQKwnlkjaVlUvBD&#10;Dtarfm+JibYP/qT26DMRIOwSVJB7XyVSujQngy6yFXHwLrYx6INsMqkbfAS4KeUkjufSYMFhIceK&#10;tjmlt+PdKKja6fg6e5luD7v67Vzrq/5O6w+lhoNuswDhqfP/4Wf7XSuYwd+VcAPk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tWsMAAADaAAAADwAAAAAAAAAAAAAAAACf&#10;AgAAZHJzL2Rvd25yZXYueG1sUEsFBgAAAAAEAAQA9wAAAI8DAAAAAA==&#10;">
                <v:imagedata r:id="rId11" o:title="Hexagon 1"/>
                <v:path arrowok="t"/>
              </v:shape>
              <v:shape id="Graphic 6" o:spid="_x0000_s1030" type="#_x0000_t75" alt="Hexagon 3" style="position:absolute;left:22800;top:28738;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D9XbEAAAA2gAAAA8AAABkcnMvZG93bnJldi54bWxEj0FrwkAUhO+C/2F5Qi/SbFqoSOoqKpRK&#10;TzW1xeMz+5INZt+G7Ebjv+8WhB6HmfmGWawG24gLdb52rOApSUEQF07XXCk4fL09zkH4gKyxcUwK&#10;buRhtRyPFphpd+U9XfJQiQhhn6ECE0KbSekLQxZ94lri6JWusxii7CqpO7xGuG3kc5rOpMWa44LB&#10;lraGinPeWwXn3Q3f/bf5/DhOT+Vx80L9T94r9TAZ1q8gAg3hP3xv77SCGfxdiTd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vD9XbEAAAA2gAAAA8AAAAAAAAAAAAAAAAA&#10;nwIAAGRycy9kb3ducmV2LnhtbFBLBQYAAAAABAAEAPcAAACQAwAAAAA=&#10;">
                <v:imagedata r:id="rId12" o:title="Hexagon 3"/>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5D37"/>
    <w:multiLevelType w:val="hybridMultilevel"/>
    <w:tmpl w:val="6870F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81FB4"/>
    <w:multiLevelType w:val="hybridMultilevel"/>
    <w:tmpl w:val="EA9CD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124BD"/>
    <w:multiLevelType w:val="hybridMultilevel"/>
    <w:tmpl w:val="EA9CD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001A68"/>
    <w:multiLevelType w:val="hybridMultilevel"/>
    <w:tmpl w:val="6870F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2E6ED4"/>
    <w:multiLevelType w:val="hybridMultilevel"/>
    <w:tmpl w:val="5748F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314D33"/>
    <w:multiLevelType w:val="hybridMultilevel"/>
    <w:tmpl w:val="EA9CD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B5AAF"/>
    <w:multiLevelType w:val="hybridMultilevel"/>
    <w:tmpl w:val="AE6028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39955399">
    <w:abstractNumId w:val="4"/>
  </w:num>
  <w:num w:numId="2" w16cid:durableId="1470005122">
    <w:abstractNumId w:val="3"/>
  </w:num>
  <w:num w:numId="3" w16cid:durableId="1291011789">
    <w:abstractNumId w:val="0"/>
  </w:num>
  <w:num w:numId="4" w16cid:durableId="763458658">
    <w:abstractNumId w:val="1"/>
  </w:num>
  <w:num w:numId="5" w16cid:durableId="55051033">
    <w:abstractNumId w:val="6"/>
  </w:num>
  <w:num w:numId="6" w16cid:durableId="912275834">
    <w:abstractNumId w:val="5"/>
  </w:num>
  <w:num w:numId="7" w16cid:durableId="57412295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5DE"/>
    <w:rsid w:val="00030141"/>
    <w:rsid w:val="00032C69"/>
    <w:rsid w:val="00033BD0"/>
    <w:rsid w:val="000343FC"/>
    <w:rsid w:val="000402E1"/>
    <w:rsid w:val="00042A3F"/>
    <w:rsid w:val="00093003"/>
    <w:rsid w:val="00094803"/>
    <w:rsid w:val="000B7C84"/>
    <w:rsid w:val="000C1A55"/>
    <w:rsid w:val="00124EAC"/>
    <w:rsid w:val="00144C8E"/>
    <w:rsid w:val="00172D10"/>
    <w:rsid w:val="001769F2"/>
    <w:rsid w:val="00185F1A"/>
    <w:rsid w:val="00194F61"/>
    <w:rsid w:val="001A2155"/>
    <w:rsid w:val="001B0F06"/>
    <w:rsid w:val="001C23D6"/>
    <w:rsid w:val="001C62C8"/>
    <w:rsid w:val="001D62F2"/>
    <w:rsid w:val="001D74FA"/>
    <w:rsid w:val="001E05AA"/>
    <w:rsid w:val="00202812"/>
    <w:rsid w:val="00202959"/>
    <w:rsid w:val="00221A48"/>
    <w:rsid w:val="00223328"/>
    <w:rsid w:val="0022668E"/>
    <w:rsid w:val="00246983"/>
    <w:rsid w:val="002543DB"/>
    <w:rsid w:val="00260E5B"/>
    <w:rsid w:val="00270A19"/>
    <w:rsid w:val="0028743C"/>
    <w:rsid w:val="00290EB9"/>
    <w:rsid w:val="002A2E02"/>
    <w:rsid w:val="002B1117"/>
    <w:rsid w:val="002C1F4D"/>
    <w:rsid w:val="002D243B"/>
    <w:rsid w:val="002E20F4"/>
    <w:rsid w:val="002E703C"/>
    <w:rsid w:val="00302691"/>
    <w:rsid w:val="00316590"/>
    <w:rsid w:val="0034689F"/>
    <w:rsid w:val="00364944"/>
    <w:rsid w:val="00374C02"/>
    <w:rsid w:val="0038009F"/>
    <w:rsid w:val="003A4C39"/>
    <w:rsid w:val="003C0B26"/>
    <w:rsid w:val="003D12E8"/>
    <w:rsid w:val="00400D20"/>
    <w:rsid w:val="00402B52"/>
    <w:rsid w:val="00413B45"/>
    <w:rsid w:val="00424F76"/>
    <w:rsid w:val="00426F60"/>
    <w:rsid w:val="00447FD2"/>
    <w:rsid w:val="00463560"/>
    <w:rsid w:val="00464B35"/>
    <w:rsid w:val="004831CF"/>
    <w:rsid w:val="004905AD"/>
    <w:rsid w:val="004D1633"/>
    <w:rsid w:val="004F53E9"/>
    <w:rsid w:val="00503A68"/>
    <w:rsid w:val="005262E2"/>
    <w:rsid w:val="00537040"/>
    <w:rsid w:val="00561054"/>
    <w:rsid w:val="005703FE"/>
    <w:rsid w:val="005747FE"/>
    <w:rsid w:val="00591023"/>
    <w:rsid w:val="005A10BD"/>
    <w:rsid w:val="005A1B7F"/>
    <w:rsid w:val="005A5317"/>
    <w:rsid w:val="005B4FC8"/>
    <w:rsid w:val="005B74A4"/>
    <w:rsid w:val="005D120C"/>
    <w:rsid w:val="005D4F92"/>
    <w:rsid w:val="005E7876"/>
    <w:rsid w:val="005F31BA"/>
    <w:rsid w:val="005F35E9"/>
    <w:rsid w:val="0060314B"/>
    <w:rsid w:val="006045D9"/>
    <w:rsid w:val="0061061D"/>
    <w:rsid w:val="006136A1"/>
    <w:rsid w:val="00625956"/>
    <w:rsid w:val="006701BE"/>
    <w:rsid w:val="00694109"/>
    <w:rsid w:val="006C414B"/>
    <w:rsid w:val="006E0C27"/>
    <w:rsid w:val="007065BC"/>
    <w:rsid w:val="00732598"/>
    <w:rsid w:val="007365C6"/>
    <w:rsid w:val="0075116F"/>
    <w:rsid w:val="0075540A"/>
    <w:rsid w:val="007565D1"/>
    <w:rsid w:val="007843AA"/>
    <w:rsid w:val="007923D4"/>
    <w:rsid w:val="007A2AC2"/>
    <w:rsid w:val="007A5431"/>
    <w:rsid w:val="007E1A0D"/>
    <w:rsid w:val="00805C11"/>
    <w:rsid w:val="00812182"/>
    <w:rsid w:val="00814823"/>
    <w:rsid w:val="008259A4"/>
    <w:rsid w:val="00845E50"/>
    <w:rsid w:val="00860536"/>
    <w:rsid w:val="0088048D"/>
    <w:rsid w:val="00883B68"/>
    <w:rsid w:val="0089473E"/>
    <w:rsid w:val="008A1553"/>
    <w:rsid w:val="008A25CD"/>
    <w:rsid w:val="008D0B25"/>
    <w:rsid w:val="008D5B92"/>
    <w:rsid w:val="008F5585"/>
    <w:rsid w:val="00901939"/>
    <w:rsid w:val="0090225E"/>
    <w:rsid w:val="00931E38"/>
    <w:rsid w:val="009358B5"/>
    <w:rsid w:val="00935FDB"/>
    <w:rsid w:val="009577E5"/>
    <w:rsid w:val="0096164A"/>
    <w:rsid w:val="00963260"/>
    <w:rsid w:val="00975A25"/>
    <w:rsid w:val="009823B0"/>
    <w:rsid w:val="00991963"/>
    <w:rsid w:val="009B68FC"/>
    <w:rsid w:val="009C4779"/>
    <w:rsid w:val="009C5614"/>
    <w:rsid w:val="009E092A"/>
    <w:rsid w:val="009E704B"/>
    <w:rsid w:val="009F2E18"/>
    <w:rsid w:val="00A02A88"/>
    <w:rsid w:val="00A13BEE"/>
    <w:rsid w:val="00A215DE"/>
    <w:rsid w:val="00A272E4"/>
    <w:rsid w:val="00A52CEC"/>
    <w:rsid w:val="00A563E2"/>
    <w:rsid w:val="00A840E2"/>
    <w:rsid w:val="00A909A2"/>
    <w:rsid w:val="00A9189F"/>
    <w:rsid w:val="00AC61B0"/>
    <w:rsid w:val="00B1685F"/>
    <w:rsid w:val="00B21109"/>
    <w:rsid w:val="00B41919"/>
    <w:rsid w:val="00B44EE5"/>
    <w:rsid w:val="00B45D53"/>
    <w:rsid w:val="00B62EF6"/>
    <w:rsid w:val="00B7181B"/>
    <w:rsid w:val="00B75395"/>
    <w:rsid w:val="00B76B9C"/>
    <w:rsid w:val="00B84D42"/>
    <w:rsid w:val="00B858D2"/>
    <w:rsid w:val="00B903A7"/>
    <w:rsid w:val="00BB5D59"/>
    <w:rsid w:val="00BC2632"/>
    <w:rsid w:val="00BE2F1B"/>
    <w:rsid w:val="00BF4CD1"/>
    <w:rsid w:val="00C04EAF"/>
    <w:rsid w:val="00C13B2F"/>
    <w:rsid w:val="00C13C80"/>
    <w:rsid w:val="00C855CF"/>
    <w:rsid w:val="00C900BC"/>
    <w:rsid w:val="00C920FF"/>
    <w:rsid w:val="00CB11BA"/>
    <w:rsid w:val="00CB3F32"/>
    <w:rsid w:val="00CB4D4E"/>
    <w:rsid w:val="00CD24A6"/>
    <w:rsid w:val="00CD4008"/>
    <w:rsid w:val="00CD7E95"/>
    <w:rsid w:val="00D00677"/>
    <w:rsid w:val="00D25493"/>
    <w:rsid w:val="00D26E42"/>
    <w:rsid w:val="00D30E61"/>
    <w:rsid w:val="00D418DB"/>
    <w:rsid w:val="00D4497C"/>
    <w:rsid w:val="00D4794E"/>
    <w:rsid w:val="00D51C01"/>
    <w:rsid w:val="00D74A46"/>
    <w:rsid w:val="00D808C4"/>
    <w:rsid w:val="00DA28FD"/>
    <w:rsid w:val="00DB0EF4"/>
    <w:rsid w:val="00DB5A25"/>
    <w:rsid w:val="00DC2EB5"/>
    <w:rsid w:val="00DE4B91"/>
    <w:rsid w:val="00DE572B"/>
    <w:rsid w:val="00DE6692"/>
    <w:rsid w:val="00E02964"/>
    <w:rsid w:val="00E16415"/>
    <w:rsid w:val="00E35489"/>
    <w:rsid w:val="00E77174"/>
    <w:rsid w:val="00EB2BA7"/>
    <w:rsid w:val="00EF69C8"/>
    <w:rsid w:val="00EF7B36"/>
    <w:rsid w:val="00F24A81"/>
    <w:rsid w:val="00F50E9C"/>
    <w:rsid w:val="00F557B8"/>
    <w:rsid w:val="00F76B30"/>
    <w:rsid w:val="00F80282"/>
    <w:rsid w:val="00FA4E4C"/>
    <w:rsid w:val="00FC4926"/>
    <w:rsid w:val="00FC76C7"/>
    <w:rsid w:val="00FD0D85"/>
    <w:rsid w:val="00FD0DF6"/>
    <w:rsid w:val="00FD2FA9"/>
    <w:rsid w:val="00FE3568"/>
    <w:rsid w:val="00FE5C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CE909"/>
  <w15:docId w15:val="{358FFD22-E3DE-44E3-B46B-0BCE9423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semiHidden/>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758">
      <w:bodyDiv w:val="1"/>
      <w:marLeft w:val="0"/>
      <w:marRight w:val="0"/>
      <w:marTop w:val="0"/>
      <w:marBottom w:val="0"/>
      <w:divBdr>
        <w:top w:val="none" w:sz="0" w:space="0" w:color="auto"/>
        <w:left w:val="none" w:sz="0" w:space="0" w:color="auto"/>
        <w:bottom w:val="none" w:sz="0" w:space="0" w:color="auto"/>
        <w:right w:val="none" w:sz="0" w:space="0" w:color="auto"/>
      </w:divBdr>
    </w:div>
    <w:div w:id="44257994">
      <w:bodyDiv w:val="1"/>
      <w:marLeft w:val="0"/>
      <w:marRight w:val="0"/>
      <w:marTop w:val="0"/>
      <w:marBottom w:val="0"/>
      <w:divBdr>
        <w:top w:val="none" w:sz="0" w:space="0" w:color="auto"/>
        <w:left w:val="none" w:sz="0" w:space="0" w:color="auto"/>
        <w:bottom w:val="none" w:sz="0" w:space="0" w:color="auto"/>
        <w:right w:val="none" w:sz="0" w:space="0" w:color="auto"/>
      </w:divBdr>
    </w:div>
    <w:div w:id="396706393">
      <w:bodyDiv w:val="1"/>
      <w:marLeft w:val="0"/>
      <w:marRight w:val="0"/>
      <w:marTop w:val="0"/>
      <w:marBottom w:val="0"/>
      <w:divBdr>
        <w:top w:val="none" w:sz="0" w:space="0" w:color="auto"/>
        <w:left w:val="none" w:sz="0" w:space="0" w:color="auto"/>
        <w:bottom w:val="none" w:sz="0" w:space="0" w:color="auto"/>
        <w:right w:val="none" w:sz="0" w:space="0" w:color="auto"/>
      </w:divBdr>
    </w:div>
    <w:div w:id="539972736">
      <w:bodyDiv w:val="1"/>
      <w:marLeft w:val="0"/>
      <w:marRight w:val="0"/>
      <w:marTop w:val="0"/>
      <w:marBottom w:val="0"/>
      <w:divBdr>
        <w:top w:val="none" w:sz="0" w:space="0" w:color="auto"/>
        <w:left w:val="none" w:sz="0" w:space="0" w:color="auto"/>
        <w:bottom w:val="none" w:sz="0" w:space="0" w:color="auto"/>
        <w:right w:val="none" w:sz="0" w:space="0" w:color="auto"/>
      </w:divBdr>
    </w:div>
    <w:div w:id="579559458">
      <w:bodyDiv w:val="1"/>
      <w:marLeft w:val="0"/>
      <w:marRight w:val="0"/>
      <w:marTop w:val="0"/>
      <w:marBottom w:val="0"/>
      <w:divBdr>
        <w:top w:val="none" w:sz="0" w:space="0" w:color="auto"/>
        <w:left w:val="none" w:sz="0" w:space="0" w:color="auto"/>
        <w:bottom w:val="none" w:sz="0" w:space="0" w:color="auto"/>
        <w:right w:val="none" w:sz="0" w:space="0" w:color="auto"/>
      </w:divBdr>
    </w:div>
    <w:div w:id="1153595933">
      <w:bodyDiv w:val="1"/>
      <w:marLeft w:val="0"/>
      <w:marRight w:val="0"/>
      <w:marTop w:val="0"/>
      <w:marBottom w:val="0"/>
      <w:divBdr>
        <w:top w:val="none" w:sz="0" w:space="0" w:color="auto"/>
        <w:left w:val="none" w:sz="0" w:space="0" w:color="auto"/>
        <w:bottom w:val="none" w:sz="0" w:space="0" w:color="auto"/>
        <w:right w:val="none" w:sz="0" w:space="0" w:color="auto"/>
      </w:divBdr>
    </w:div>
    <w:div w:id="1370497884">
      <w:bodyDiv w:val="1"/>
      <w:marLeft w:val="0"/>
      <w:marRight w:val="0"/>
      <w:marTop w:val="0"/>
      <w:marBottom w:val="0"/>
      <w:divBdr>
        <w:top w:val="none" w:sz="0" w:space="0" w:color="auto"/>
        <w:left w:val="none" w:sz="0" w:space="0" w:color="auto"/>
        <w:bottom w:val="none" w:sz="0" w:space="0" w:color="auto"/>
        <w:right w:val="none" w:sz="0" w:space="0" w:color="auto"/>
      </w:divBdr>
    </w:div>
    <w:div w:id="1387491405">
      <w:bodyDiv w:val="1"/>
      <w:marLeft w:val="0"/>
      <w:marRight w:val="0"/>
      <w:marTop w:val="0"/>
      <w:marBottom w:val="0"/>
      <w:divBdr>
        <w:top w:val="none" w:sz="0" w:space="0" w:color="auto"/>
        <w:left w:val="none" w:sz="0" w:space="0" w:color="auto"/>
        <w:bottom w:val="none" w:sz="0" w:space="0" w:color="auto"/>
        <w:right w:val="none" w:sz="0" w:space="0" w:color="auto"/>
      </w:divBdr>
    </w:div>
    <w:div w:id="1666056933">
      <w:bodyDiv w:val="1"/>
      <w:marLeft w:val="0"/>
      <w:marRight w:val="0"/>
      <w:marTop w:val="0"/>
      <w:marBottom w:val="0"/>
      <w:divBdr>
        <w:top w:val="none" w:sz="0" w:space="0" w:color="auto"/>
        <w:left w:val="none" w:sz="0" w:space="0" w:color="auto"/>
        <w:bottom w:val="none" w:sz="0" w:space="0" w:color="auto"/>
        <w:right w:val="none" w:sz="0" w:space="0" w:color="auto"/>
      </w:divBdr>
    </w:div>
    <w:div w:id="16934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8" Type="http://schemas.openxmlformats.org/officeDocument/2006/relationships/image" Target="media/image100.png"/><Relationship Id="rId3" Type="http://schemas.openxmlformats.org/officeDocument/2006/relationships/image" Target="media/image8.png"/><Relationship Id="rId7" Type="http://schemas.openxmlformats.org/officeDocument/2006/relationships/image" Target="media/image8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7.svg"/><Relationship Id="rId11" Type="http://schemas.openxmlformats.org/officeDocument/2006/relationships/image" Target="media/image3.svg"/><Relationship Id="rId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image" Target="media/image9.svg"/><Relationship Id="rId9" Type="http://schemas.openxmlformats.org/officeDocument/2006/relationships/image" Target="media/image90.png"/></Relationships>
</file>

<file path=word/_rels/header2.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4.png"/><Relationship Id="rId7" Type="http://schemas.openxmlformats.org/officeDocument/2006/relationships/image" Target="media/image8.png"/><Relationship Id="rId12" Type="http://schemas.openxmlformats.org/officeDocument/2006/relationships/image" Target="media/image100.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90.png"/><Relationship Id="rId5" Type="http://schemas.openxmlformats.org/officeDocument/2006/relationships/image" Target="media/image6.png"/><Relationship Id="rId10" Type="http://schemas.openxmlformats.org/officeDocument/2006/relationships/image" Target="media/image80.png"/><Relationship Id="rId4" Type="http://schemas.openxmlformats.org/officeDocument/2006/relationships/image" Target="media/image5.svg"/><Relationship Id="rId9" Type="http://schemas.openxmlformats.org/officeDocument/2006/relationships/image" Target="media/image7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hraa\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DD7A2B588249C5A4958DAF8AE9D21A"/>
        <w:category>
          <w:name w:val="General"/>
          <w:gallery w:val="placeholder"/>
        </w:category>
        <w:types>
          <w:type w:val="bbPlcHdr"/>
        </w:types>
        <w:behaviors>
          <w:behavior w:val="content"/>
        </w:behaviors>
        <w:guid w:val="{0E837D6B-25DF-4FD9-A630-9E954B4FEFD5}"/>
      </w:docPartPr>
      <w:docPartBody>
        <w:p w:rsidR="009E3D50" w:rsidRDefault="00084B04">
          <w:pPr>
            <w:pStyle w:val="68DD7A2B588249C5A4958DAF8AE9D21A"/>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B04"/>
    <w:rsid w:val="00084B04"/>
    <w:rsid w:val="001216AF"/>
    <w:rsid w:val="001A19AC"/>
    <w:rsid w:val="002E313A"/>
    <w:rsid w:val="003F7BC5"/>
    <w:rsid w:val="00621973"/>
    <w:rsid w:val="006F42E7"/>
    <w:rsid w:val="00703791"/>
    <w:rsid w:val="0078635D"/>
    <w:rsid w:val="007B6564"/>
    <w:rsid w:val="009E3D50"/>
    <w:rsid w:val="00B80B38"/>
    <w:rsid w:val="00BF0F07"/>
    <w:rsid w:val="00C10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D7A2B588249C5A4958DAF8AE9D21A">
    <w:name w:val="68DD7A2B588249C5A4958DAF8AE9D2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E8E15-1C25-4A9B-8509-5912CC90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1820</TotalTime>
  <Pages>6</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Vision Fall 2022</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Modeling Fall 2022</dc:title>
  <dc:subject>Alzahraa Mofed Mohamed 20191703001
Amira Barakat Ali 20191703002
Antony Nabil Naguib 20191703004
Aya Khaled Mohamed 20191703005
Nagwa Mohamed Anwar 20191703037
A</dc:subject>
  <dc:creator>Zahraa</dc:creator>
  <cp:lastModifiedBy>انتونى نبيل نجيب يوحنا</cp:lastModifiedBy>
  <cp:revision>80</cp:revision>
  <cp:lastPrinted>2022-01-11T12:30:00Z</cp:lastPrinted>
  <dcterms:created xsi:type="dcterms:W3CDTF">2021-11-04T12:16:00Z</dcterms:created>
  <dcterms:modified xsi:type="dcterms:W3CDTF">2022-12-27T13:57:00Z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